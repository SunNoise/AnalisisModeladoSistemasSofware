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FD47F9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FD47F9">
        <w:rPr>
          <w:lang w:val="es-419"/>
        </w:rPr>
        <w:t xml:space="preserve"> WEB</w:t>
      </w:r>
    </w:p>
    <w:p w:rsidR="00C57F83" w:rsidRPr="00E11BC2" w:rsidRDefault="00FD47F9">
      <w:pPr>
        <w:pStyle w:val="Puesto"/>
        <w:jc w:val="right"/>
        <w:rPr>
          <w:lang w:val="es-419"/>
        </w:rPr>
      </w:pPr>
      <w:r>
        <w:rPr>
          <w:lang w:val="es-419"/>
        </w:rPr>
        <w:t>Especificación</w:t>
      </w:r>
      <w:r w:rsidRPr="00E11BC2">
        <w:rPr>
          <w:lang w:val="es-419"/>
        </w:rPr>
        <w:t xml:space="preserve"> </w:t>
      </w:r>
      <w:r>
        <w:rPr>
          <w:lang w:val="es-419"/>
        </w:rPr>
        <w:t xml:space="preserve">de </w:t>
      </w:r>
      <w:r w:rsidR="0014604E" w:rsidRPr="00E11BC2">
        <w:rPr>
          <w:lang w:val="es-419"/>
        </w:rPr>
        <w:fldChar w:fldCharType="begin"/>
      </w:r>
      <w:r w:rsidR="0014604E" w:rsidRPr="00E11BC2">
        <w:rPr>
          <w:lang w:val="es-419"/>
        </w:rPr>
        <w:instrText xml:space="preserve">title  \* Mergeformat </w:instrText>
      </w:r>
      <w:r w:rsidR="0014604E" w:rsidRPr="00E11BC2">
        <w:rPr>
          <w:lang w:val="es-419"/>
        </w:rPr>
        <w:fldChar w:fldCharType="separate"/>
      </w:r>
      <w:r w:rsidR="00E11BC2" w:rsidRPr="00E11BC2">
        <w:rPr>
          <w:lang w:val="es-419"/>
        </w:rPr>
        <w:t>Caso de Uso</w:t>
      </w:r>
      <w:r w:rsidR="00EC7302" w:rsidRPr="00E11BC2">
        <w:rPr>
          <w:lang w:val="es-419"/>
        </w:rPr>
        <w:t xml:space="preserve">: </w:t>
      </w:r>
      <w:r w:rsidR="00E11BC2">
        <w:rPr>
          <w:lang w:val="es-419"/>
        </w:rPr>
        <w:t>Crear Usuario</w:t>
      </w:r>
      <w:r w:rsidR="0014604E" w:rsidRPr="00E11BC2">
        <w:rPr>
          <w:lang w:val="es-419"/>
        </w:rPr>
        <w:fldChar w:fldCharType="end"/>
      </w:r>
    </w:p>
    <w:p w:rsidR="00C57F83" w:rsidRPr="00FD47F9" w:rsidRDefault="00C57F83">
      <w:pPr>
        <w:pStyle w:val="Puesto"/>
        <w:jc w:val="right"/>
        <w:rPr>
          <w:lang w:val="es-419"/>
        </w:rPr>
      </w:pPr>
    </w:p>
    <w:p w:rsidR="00C57F83" w:rsidRDefault="00DB08C2">
      <w:r>
        <w:t>\</w:t>
      </w:r>
    </w:p>
    <w:p w:rsidR="00C57F83" w:rsidRDefault="00C57F83">
      <w:pPr>
        <w:pStyle w:val="Textoindependiente"/>
      </w:pPr>
    </w:p>
    <w:p w:rsidR="00C57F83" w:rsidRDefault="00C57F83">
      <w:pPr>
        <w:pStyle w:val="Textoindependiente"/>
      </w:pPr>
    </w:p>
    <w:p w:rsidR="00C57F83" w:rsidRDefault="00C57F83">
      <w:pPr>
        <w:sectPr w:rsidR="00C57F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0A1541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1541" w:rsidRPr="002A206C">
        <w:rPr>
          <w:noProof/>
          <w:lang w:val="es-419"/>
        </w:rPr>
        <w:t>1.</w:t>
      </w:r>
      <w:r w:rsidR="000A154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A1541" w:rsidRPr="002A206C">
        <w:rPr>
          <w:noProof/>
          <w:lang w:val="es-419"/>
        </w:rPr>
        <w:t>Crear Usuario</w:t>
      </w:r>
      <w:r w:rsidR="000A1541">
        <w:rPr>
          <w:noProof/>
        </w:rPr>
        <w:tab/>
      </w:r>
      <w:r w:rsidR="000A1541">
        <w:rPr>
          <w:noProof/>
        </w:rPr>
        <w:fldChar w:fldCharType="begin"/>
      </w:r>
      <w:r w:rsidR="000A1541">
        <w:rPr>
          <w:noProof/>
        </w:rPr>
        <w:instrText xml:space="preserve"> PAGEREF _Toc444961205 \h </w:instrText>
      </w:r>
      <w:r w:rsidR="000A1541">
        <w:rPr>
          <w:noProof/>
        </w:rPr>
      </w:r>
      <w:r w:rsidR="000A1541">
        <w:rPr>
          <w:noProof/>
        </w:rPr>
        <w:fldChar w:fldCharType="separate"/>
      </w:r>
      <w:r w:rsidR="000A1541">
        <w:rPr>
          <w:noProof/>
        </w:rPr>
        <w:t>4</w:t>
      </w:r>
      <w:r w:rsidR="000A1541">
        <w:rPr>
          <w:noProof/>
        </w:rPr>
        <w:fldChar w:fldCharType="end"/>
      </w:r>
    </w:p>
    <w:p w:rsidR="000A1541" w:rsidRDefault="000A154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Pr="00FD47F9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</w:pPr>
      <w:r w:rsidRPr="002A206C">
        <w:rPr>
          <w:noProof/>
          <w:lang w:val="es-419"/>
        </w:rPr>
        <w:t>1.</w:t>
      </w:r>
      <w:r w:rsidRPr="00FD47F9"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tab/>
      </w:r>
      <w:r w:rsidRPr="002A206C">
        <w:rPr>
          <w:noProof/>
          <w:lang w:val="es-419"/>
        </w:rPr>
        <w:t>El analista relación laboral debe estar dado de alta y tener acceso al sistema</w:t>
      </w:r>
      <w:r w:rsidRPr="00FD47F9">
        <w:rPr>
          <w:noProof/>
          <w:lang w:val="es-419"/>
        </w:rPr>
        <w:tab/>
      </w:r>
      <w:r>
        <w:rPr>
          <w:noProof/>
        </w:rPr>
        <w:fldChar w:fldCharType="begin"/>
      </w:r>
      <w:r w:rsidRPr="00FD47F9">
        <w:rPr>
          <w:noProof/>
          <w:lang w:val="es-419"/>
        </w:rPr>
        <w:instrText xml:space="preserve"> PAGEREF _Toc444961210 \h </w:instrText>
      </w:r>
      <w:r>
        <w:rPr>
          <w:noProof/>
        </w:rPr>
      </w:r>
      <w:r>
        <w:rPr>
          <w:noProof/>
        </w:rPr>
        <w:fldChar w:fldCharType="separate"/>
      </w:r>
      <w:r w:rsidRPr="00FD47F9">
        <w:rPr>
          <w:noProof/>
          <w:lang w:val="es-419"/>
        </w:rPr>
        <w:t>4</w:t>
      </w:r>
      <w:r>
        <w:rPr>
          <w:noProof/>
        </w:rPr>
        <w:fldChar w:fldCharType="end"/>
      </w:r>
    </w:p>
    <w:p w:rsidR="000A1541" w:rsidRPr="00FD47F9" w:rsidRDefault="000A154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</w:pPr>
      <w:r w:rsidRPr="002A206C">
        <w:rPr>
          <w:noProof/>
          <w:lang w:val="es-419"/>
        </w:rPr>
        <w:t>4.</w:t>
      </w:r>
      <w:r w:rsidRPr="00FD47F9">
        <w:rPr>
          <w:rFonts w:asciiTheme="minorHAnsi" w:eastAsiaTheme="minorEastAsia" w:hAnsiTheme="minorHAnsi" w:cstheme="minorBidi"/>
          <w:noProof/>
          <w:sz w:val="22"/>
          <w:szCs w:val="22"/>
          <w:lang w:val="es-419"/>
        </w:rPr>
        <w:tab/>
      </w:r>
      <w:r w:rsidRPr="002A206C">
        <w:rPr>
          <w:noProof/>
          <w:lang w:val="es-419"/>
        </w:rPr>
        <w:t>Post condiciones</w:t>
      </w:r>
      <w:r w:rsidRPr="00FD47F9">
        <w:rPr>
          <w:noProof/>
          <w:lang w:val="es-419"/>
        </w:rPr>
        <w:tab/>
      </w:r>
      <w:r>
        <w:rPr>
          <w:noProof/>
        </w:rPr>
        <w:fldChar w:fldCharType="begin"/>
      </w:r>
      <w:r w:rsidRPr="00FD47F9">
        <w:rPr>
          <w:noProof/>
          <w:lang w:val="es-419"/>
        </w:rPr>
        <w:instrText xml:space="preserve"> PAGEREF _Toc444961211 \h </w:instrText>
      </w:r>
      <w:r>
        <w:rPr>
          <w:noProof/>
        </w:rPr>
      </w:r>
      <w:r>
        <w:rPr>
          <w:noProof/>
        </w:rPr>
        <w:fldChar w:fldCharType="separate"/>
      </w:r>
      <w:r w:rsidRPr="00FD47F9">
        <w:rPr>
          <w:noProof/>
          <w:lang w:val="es-419"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FD47F9">
        <w:rPr>
          <w:lang w:val="es-419"/>
        </w:rPr>
        <w:br w:type="page"/>
      </w:r>
      <w:bookmarkStart w:id="0" w:name="_Toc423410237"/>
      <w:bookmarkStart w:id="1" w:name="_Toc425054503"/>
      <w:r w:rsidR="00FD47F9">
        <w:rPr>
          <w:lang w:val="es-419"/>
        </w:rPr>
        <w:lastRenderedPageBreak/>
        <w:t>Especificación</w:t>
      </w:r>
      <w:r w:rsidR="00FD47F9" w:rsidRPr="00E11BC2">
        <w:rPr>
          <w:lang w:val="es-419"/>
        </w:rPr>
        <w:t xml:space="preserve"> </w:t>
      </w:r>
      <w:r w:rsidR="00FD47F9">
        <w:rPr>
          <w:lang w:val="es-419"/>
        </w:rPr>
        <w:t xml:space="preserve">de </w:t>
      </w:r>
      <w:r w:rsidR="00BA6A28" w:rsidRPr="00E11BC2">
        <w:rPr>
          <w:lang w:val="es-419"/>
        </w:rPr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Uso: </w:t>
      </w:r>
      <w:r w:rsidR="00BA6A28">
        <w:rPr>
          <w:lang w:val="es-419"/>
        </w:rPr>
        <w:t>Crear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C57F83" w:rsidRDefault="00BA6A28">
      <w:pPr>
        <w:pStyle w:val="Ttulo1"/>
        <w:rPr>
          <w:lang w:val="es-419"/>
        </w:rPr>
      </w:pPr>
      <w:bookmarkStart w:id="2" w:name="_Toc444961205"/>
      <w:bookmarkStart w:id="3" w:name="_Toc423410238"/>
      <w:bookmarkStart w:id="4" w:name="_Toc425054504"/>
      <w:r w:rsidRPr="00BA6A28">
        <w:rPr>
          <w:lang w:val="es-419"/>
        </w:rPr>
        <w:t>Crear Usuario</w:t>
      </w:r>
      <w:bookmarkEnd w:id="2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Ttulo2"/>
        <w:rPr>
          <w:lang w:val="es-419"/>
        </w:rPr>
      </w:pPr>
      <w:bookmarkStart w:id="5" w:name="_Toc444961206"/>
      <w:bookmarkEnd w:id="3"/>
      <w:bookmarkEnd w:id="4"/>
      <w:r>
        <w:rPr>
          <w:lang w:val="es-419"/>
        </w:rPr>
        <w:t>Breve Descripción</w:t>
      </w:r>
      <w:bookmarkEnd w:id="5"/>
    </w:p>
    <w:p w:rsidR="00C57F83" w:rsidRDefault="007F370F" w:rsidP="007F370F">
      <w:pPr>
        <w:pStyle w:val="InfoBlue"/>
      </w:pPr>
      <w:r>
        <w:t>Este caso de uso p</w:t>
      </w:r>
      <w:r w:rsidRPr="007F370F">
        <w:t>ermite agregar la información de un usuario al sistema</w:t>
      </w:r>
      <w:r w:rsidR="00FD47F9">
        <w:t>.</w:t>
      </w:r>
    </w:p>
    <w:p w:rsidR="007F370F" w:rsidRPr="007F370F" w:rsidRDefault="007F370F" w:rsidP="007F370F">
      <w:pPr>
        <w:pStyle w:val="Textoindependiente"/>
        <w:rPr>
          <w:lang w:val="es-419"/>
        </w:rPr>
      </w:pPr>
    </w:p>
    <w:p w:rsidR="00C57F83" w:rsidRDefault="007F370F">
      <w:pPr>
        <w:pStyle w:val="Ttulo1"/>
        <w:widowControl/>
        <w:rPr>
          <w:lang w:val="es-419"/>
        </w:rPr>
      </w:pPr>
      <w:bookmarkStart w:id="6" w:name="_Toc444961207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Ttulo2"/>
        <w:widowControl/>
        <w:rPr>
          <w:lang w:val="es-419"/>
        </w:rPr>
      </w:pPr>
      <w:bookmarkStart w:id="7" w:name="_Toc444961208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7941D0" w:rsidRPr="007941D0" w:rsidRDefault="00FD47F9" w:rsidP="007941D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</w:t>
      </w:r>
      <w:r w:rsidR="006F200A">
        <w:rPr>
          <w:lang w:val="es-419"/>
        </w:rPr>
        <w:t xml:space="preserve">l analista relación laboral </w:t>
      </w:r>
      <w:r>
        <w:rPr>
          <w:lang w:val="es-419"/>
        </w:rPr>
        <w:t>selecciona la opción de nuevo usuario.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relación laboral introduce toda la información necesa</w:t>
      </w:r>
      <w:r w:rsidR="00FD47F9">
        <w:rPr>
          <w:lang w:val="es-419"/>
        </w:rPr>
        <w:t>ria para crear un nuevo usuario.</w:t>
      </w:r>
    </w:p>
    <w:p w:rsidR="006F200A" w:rsidRDefault="00FD47F9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debe seleccionar e</w:t>
      </w:r>
      <w:r w:rsidR="006F200A">
        <w:rPr>
          <w:lang w:val="es-419"/>
        </w:rPr>
        <w:t>l botón de salvar información</w:t>
      </w:r>
      <w:r>
        <w:rPr>
          <w:lang w:val="es-419"/>
        </w:rPr>
        <w:t>.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crea al nuevo usuario basado en la información que el analista relación laboral introdujo</w:t>
      </w:r>
      <w:r w:rsidR="00FD47F9">
        <w:rPr>
          <w:lang w:val="es-419"/>
        </w:rPr>
        <w:t>.</w:t>
      </w:r>
    </w:p>
    <w:p w:rsidR="00FD47F9" w:rsidRPr="00FD47F9" w:rsidRDefault="00FD47F9" w:rsidP="00FD47F9">
      <w:pPr>
        <w:rPr>
          <w:b/>
          <w:lang w:val="es-419"/>
        </w:rPr>
      </w:pPr>
    </w:p>
    <w:p w:rsidR="00FD47F9" w:rsidRDefault="00FD47F9" w:rsidP="00FD47F9">
      <w:pPr>
        <w:pStyle w:val="Ttulo2"/>
        <w:rPr>
          <w:lang w:val="es-419"/>
        </w:rPr>
      </w:pPr>
      <w:r w:rsidRPr="00FD47F9">
        <w:rPr>
          <w:lang w:val="es-419"/>
        </w:rPr>
        <w:t xml:space="preserve">Flujo Alternativo </w:t>
      </w:r>
    </w:p>
    <w:p w:rsidR="00FD47F9" w:rsidRDefault="00FD47F9" w:rsidP="00FD47F9">
      <w:pPr>
        <w:pStyle w:val="Prrafodelista"/>
        <w:numPr>
          <w:ilvl w:val="0"/>
          <w:numId w:val="31"/>
        </w:numPr>
        <w:rPr>
          <w:lang w:val="es-419"/>
        </w:rPr>
      </w:pPr>
      <w:r w:rsidRPr="00FD47F9">
        <w:rPr>
          <w:lang w:val="es-419"/>
        </w:rPr>
        <w:t>El analista relación laboral selecciona la opción de nuevo usuario.</w:t>
      </w:r>
    </w:p>
    <w:p w:rsidR="00FD47F9" w:rsidRPr="00FD47F9" w:rsidRDefault="00FD47F9" w:rsidP="00FD47F9">
      <w:pPr>
        <w:pStyle w:val="Prrafodelista"/>
        <w:numPr>
          <w:ilvl w:val="0"/>
          <w:numId w:val="31"/>
        </w:numPr>
        <w:rPr>
          <w:lang w:val="es-419"/>
        </w:rPr>
      </w:pPr>
      <w:r>
        <w:rPr>
          <w:lang w:val="es-419"/>
        </w:rPr>
        <w:t>El analista relación laboral introduce toda la información necesaria para crear un nuevo usuario.</w:t>
      </w:r>
      <w:r w:rsidRPr="00FD47F9">
        <w:rPr>
          <w:lang w:val="es-419"/>
        </w:rPr>
        <w:t xml:space="preserve"> </w:t>
      </w:r>
    </w:p>
    <w:p w:rsidR="00FD47F9" w:rsidRDefault="00FD47F9" w:rsidP="00FD47F9">
      <w:pPr>
        <w:pStyle w:val="Prrafodelista"/>
        <w:numPr>
          <w:ilvl w:val="0"/>
          <w:numId w:val="31"/>
        </w:numPr>
        <w:rPr>
          <w:lang w:val="es-419"/>
        </w:rPr>
      </w:pPr>
      <w:r>
        <w:rPr>
          <w:lang w:val="es-419"/>
        </w:rPr>
        <w:t>El sistema detecta que un dato que no es compatible con el tipo de dato que acepta el sistema.</w:t>
      </w:r>
    </w:p>
    <w:p w:rsidR="00FD47F9" w:rsidRDefault="00FD47F9" w:rsidP="00FD47F9">
      <w:pPr>
        <w:pStyle w:val="Prrafodelista"/>
        <w:numPr>
          <w:ilvl w:val="0"/>
          <w:numId w:val="31"/>
        </w:numPr>
        <w:rPr>
          <w:lang w:val="es-419"/>
        </w:rPr>
      </w:pPr>
      <w:r>
        <w:rPr>
          <w:lang w:val="es-419"/>
        </w:rPr>
        <w:t>El sistema despliega un mensaje de error en el dato que marco error.</w:t>
      </w:r>
    </w:p>
    <w:p w:rsidR="00FD47F9" w:rsidRPr="00FD47F9" w:rsidRDefault="00FD47F9" w:rsidP="00FD47F9">
      <w:pPr>
        <w:pStyle w:val="Prrafodelista"/>
        <w:numPr>
          <w:ilvl w:val="0"/>
          <w:numId w:val="31"/>
        </w:numPr>
        <w:rPr>
          <w:lang w:val="es-419"/>
        </w:rPr>
      </w:pPr>
      <w:r>
        <w:rPr>
          <w:lang w:val="es-419"/>
        </w:rPr>
        <w:t>El sistema no guarda los datos del nuevo usuario.</w:t>
      </w: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Ttulo1"/>
        <w:widowControl/>
        <w:rPr>
          <w:lang w:val="es-419"/>
        </w:rPr>
      </w:pPr>
      <w:bookmarkStart w:id="8" w:name="_Toc423410253"/>
      <w:bookmarkStart w:id="9" w:name="_Toc425054512"/>
      <w:bookmarkStart w:id="10" w:name="_Toc444961209"/>
      <w:r w:rsidRPr="006F200A">
        <w:rPr>
          <w:lang w:val="es-419"/>
        </w:rPr>
        <w:t>Pr</w:t>
      </w:r>
      <w:bookmarkEnd w:id="8"/>
      <w:bookmarkEnd w:id="9"/>
      <w:r w:rsidR="007F370F" w:rsidRPr="006F200A">
        <w:rPr>
          <w:lang w:val="es-419"/>
        </w:rPr>
        <w:t>econdiciones</w:t>
      </w:r>
      <w:bookmarkEnd w:id="10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Ttulo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1" w:name="_Toc444961210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1"/>
      <w:r w:rsidR="00FD47F9">
        <w:rPr>
          <w:rFonts w:ascii="Times New Roman" w:hAnsi="Times New Roman"/>
          <w:b w:val="0"/>
          <w:sz w:val="20"/>
          <w:lang w:val="es-419"/>
        </w:rPr>
        <w:t>.</w:t>
      </w:r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</w:t>
      </w:r>
      <w:r w:rsidR="00FD47F9" w:rsidRPr="00D96819">
        <w:rPr>
          <w:lang w:val="es-419"/>
        </w:rPr>
        <w:t>servidor.</w:t>
      </w:r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</w:t>
      </w:r>
      <w:r w:rsidR="00FD47F9" w:rsidRPr="00D96819">
        <w:rPr>
          <w:lang w:val="es-419"/>
        </w:rPr>
        <w:t>datos.</w:t>
      </w:r>
    </w:p>
    <w:p w:rsidR="006F200A" w:rsidRDefault="00D96819" w:rsidP="00D96819">
      <w:pPr>
        <w:pStyle w:val="Textoindependiente"/>
        <w:numPr>
          <w:ilvl w:val="0"/>
          <w:numId w:val="25"/>
        </w:numPr>
        <w:rPr>
          <w:lang w:val="es-419"/>
        </w:rPr>
      </w:pPr>
      <w:r>
        <w:rPr>
          <w:lang w:val="es-419"/>
        </w:rPr>
        <w:t>El analista relación laboral debe tener la siguiente información para poder dar de alta a un usuario en el sistema: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RFC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0A1541" w:rsidRPr="000A1541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Salario Diario</w:t>
      </w:r>
      <w:bookmarkStart w:id="12" w:name="_GoBack"/>
      <w:bookmarkEnd w:id="12"/>
    </w:p>
    <w:p w:rsidR="00D96819" w:rsidRDefault="000A1541" w:rsidP="000A1541">
      <w:pPr>
        <w:pStyle w:val="Textoindependiente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0A1541" w:rsidRDefault="000A1541" w:rsidP="000A1541">
      <w:pPr>
        <w:pStyle w:val="Textoindependiente"/>
        <w:ind w:left="1800"/>
        <w:rPr>
          <w:lang w:val="es-419"/>
        </w:rPr>
      </w:pPr>
    </w:p>
    <w:p w:rsidR="000A1541" w:rsidRPr="006F200A" w:rsidRDefault="000A1541" w:rsidP="000A1541">
      <w:pPr>
        <w:pStyle w:val="Textoindependiente"/>
        <w:ind w:left="1800"/>
        <w:rPr>
          <w:lang w:val="es-419"/>
        </w:rPr>
      </w:pPr>
    </w:p>
    <w:p w:rsidR="00C57F83" w:rsidRPr="006F200A" w:rsidRDefault="0014604E">
      <w:pPr>
        <w:pStyle w:val="Ttulo1"/>
        <w:widowControl/>
        <w:rPr>
          <w:lang w:val="es-419"/>
        </w:rPr>
      </w:pPr>
      <w:bookmarkStart w:id="13" w:name="_Toc423410255"/>
      <w:bookmarkStart w:id="14" w:name="_Toc425054514"/>
      <w:bookmarkStart w:id="15" w:name="_Toc444961211"/>
      <w:r w:rsidRPr="006F200A">
        <w:rPr>
          <w:lang w:val="es-419"/>
        </w:rPr>
        <w:t>Post</w:t>
      </w:r>
      <w:bookmarkEnd w:id="13"/>
      <w:bookmarkEnd w:id="14"/>
      <w:r w:rsidR="007F370F" w:rsidRPr="006F200A">
        <w:rPr>
          <w:lang w:val="es-419"/>
        </w:rPr>
        <w:t xml:space="preserve"> condiciones</w:t>
      </w:r>
      <w:bookmarkEnd w:id="15"/>
      <w:r w:rsidR="007F370F" w:rsidRPr="006F200A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>El sistema da de alta  a un nuevo usuario.</w:t>
      </w:r>
    </w:p>
    <w:p w:rsidR="007941D0" w:rsidRPr="007941D0" w:rsidRDefault="007941D0" w:rsidP="00FD47F9">
      <w:pPr>
        <w:pStyle w:val="Textoindependiente"/>
        <w:ind w:left="1080"/>
        <w:rPr>
          <w:lang w:val="es-419"/>
        </w:rPr>
      </w:pPr>
    </w:p>
    <w:sectPr w:rsidR="007941D0" w:rsidRPr="007941D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A81" w:rsidRDefault="003D2A81">
      <w:pPr>
        <w:spacing w:line="240" w:lineRule="auto"/>
      </w:pPr>
      <w:r>
        <w:separator/>
      </w:r>
    </w:p>
  </w:endnote>
  <w:endnote w:type="continuationSeparator" w:id="0">
    <w:p w:rsidR="003D2A81" w:rsidRDefault="003D2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>
            <w:rPr>
              <w:lang w:val="es-419"/>
            </w:rPr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FD47F9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7941D0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D902FC">
            <w:rPr>
              <w:rStyle w:val="Nmerodepgina"/>
              <w:noProof/>
              <w:lang w:val="es-419"/>
            </w:rPr>
            <w:t>4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A81" w:rsidRDefault="003D2A81">
      <w:pPr>
        <w:spacing w:line="240" w:lineRule="auto"/>
      </w:pPr>
      <w:r>
        <w:separator/>
      </w:r>
    </w:p>
  </w:footnote>
  <w:footnote w:type="continuationSeparator" w:id="0">
    <w:p w:rsidR="003D2A81" w:rsidRDefault="003D2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</w:t>
          </w:r>
          <w:r w:rsidR="00BA6A28">
            <w:rPr>
              <w:lang w:val="es-419"/>
            </w:rPr>
            <w:t>Crear Usuario</w:t>
          </w:r>
        </w:p>
      </w:tc>
      <w:tc>
        <w:tcPr>
          <w:tcW w:w="31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  Date:  &lt;7/mar/2016</w:t>
          </w:r>
          <w:r w:rsidR="0014604E" w:rsidRPr="00E11BC2">
            <w:rPr>
              <w:lang w:val="es-419"/>
            </w:rPr>
            <w:t>&gt;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44609A"/>
    <w:multiLevelType w:val="hybridMultilevel"/>
    <w:tmpl w:val="1E3652CA"/>
    <w:lvl w:ilvl="0" w:tplc="A61AC5B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F326FE"/>
    <w:multiLevelType w:val="hybridMultilevel"/>
    <w:tmpl w:val="EE5281C4"/>
    <w:lvl w:ilvl="0" w:tplc="2B5257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1204A2"/>
    <w:multiLevelType w:val="hybridMultilevel"/>
    <w:tmpl w:val="829E7242"/>
    <w:lvl w:ilvl="0" w:tplc="B7143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77F44D3"/>
    <w:multiLevelType w:val="hybridMultilevel"/>
    <w:tmpl w:val="B194214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6E17285"/>
    <w:multiLevelType w:val="hybridMultilevel"/>
    <w:tmpl w:val="04DA60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9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2"/>
  </w:num>
  <w:num w:numId="12">
    <w:abstractNumId w:val="10"/>
  </w:num>
  <w:num w:numId="13">
    <w:abstractNumId w:val="26"/>
  </w:num>
  <w:num w:numId="14">
    <w:abstractNumId w:val="9"/>
  </w:num>
  <w:num w:numId="15">
    <w:abstractNumId w:val="5"/>
  </w:num>
  <w:num w:numId="16">
    <w:abstractNumId w:val="25"/>
  </w:num>
  <w:num w:numId="17">
    <w:abstractNumId w:val="18"/>
  </w:num>
  <w:num w:numId="18">
    <w:abstractNumId w:val="6"/>
  </w:num>
  <w:num w:numId="19">
    <w:abstractNumId w:val="16"/>
  </w:num>
  <w:num w:numId="20">
    <w:abstractNumId w:val="8"/>
  </w:num>
  <w:num w:numId="21">
    <w:abstractNumId w:val="24"/>
  </w:num>
  <w:num w:numId="22">
    <w:abstractNumId w:val="22"/>
  </w:num>
  <w:num w:numId="23">
    <w:abstractNumId w:val="14"/>
  </w:num>
  <w:num w:numId="24">
    <w:abstractNumId w:val="13"/>
  </w:num>
  <w:num w:numId="25">
    <w:abstractNumId w:val="21"/>
  </w:num>
  <w:num w:numId="26">
    <w:abstractNumId w:val="17"/>
  </w:num>
  <w:num w:numId="27">
    <w:abstractNumId w:val="23"/>
  </w:num>
  <w:num w:numId="28">
    <w:abstractNumId w:val="15"/>
  </w:num>
  <w:num w:numId="29">
    <w:abstractNumId w:val="3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A1541"/>
    <w:rsid w:val="0014604E"/>
    <w:rsid w:val="00297B2C"/>
    <w:rsid w:val="003D2A81"/>
    <w:rsid w:val="00472893"/>
    <w:rsid w:val="004E7654"/>
    <w:rsid w:val="005D044B"/>
    <w:rsid w:val="006F200A"/>
    <w:rsid w:val="007631FE"/>
    <w:rsid w:val="007941D0"/>
    <w:rsid w:val="007F370F"/>
    <w:rsid w:val="009B0899"/>
    <w:rsid w:val="00BA6A28"/>
    <w:rsid w:val="00C44ADB"/>
    <w:rsid w:val="00C57F83"/>
    <w:rsid w:val="00C82F95"/>
    <w:rsid w:val="00D902FC"/>
    <w:rsid w:val="00D96819"/>
    <w:rsid w:val="00DB08C2"/>
    <w:rsid w:val="00E11BC2"/>
    <w:rsid w:val="00EC7302"/>
    <w:rsid w:val="00F66B81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175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11</cp:revision>
  <cp:lastPrinted>2016-03-04T00:54:00Z</cp:lastPrinted>
  <dcterms:created xsi:type="dcterms:W3CDTF">2016-03-03T23:42:00Z</dcterms:created>
  <dcterms:modified xsi:type="dcterms:W3CDTF">2016-04-11T23:47:00Z</dcterms:modified>
</cp:coreProperties>
</file>