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970CD" w14:textId="77777777" w:rsidR="00D75C56" w:rsidRPr="003E4A72" w:rsidRDefault="00170348">
      <w:pPr>
        <w:pStyle w:val="Title"/>
        <w:jc w:val="right"/>
        <w:rPr>
          <w:lang w:val="es-ES_tradnl"/>
        </w:rPr>
      </w:pPr>
      <w:r w:rsidRPr="003E4A72">
        <w:rPr>
          <w:lang w:val="es-ES_tradnl"/>
        </w:rPr>
        <w:fldChar w:fldCharType="begin"/>
      </w:r>
      <w:r w:rsidRPr="003E4A72">
        <w:rPr>
          <w:lang w:val="es-ES_tradnl"/>
        </w:rPr>
        <w:instrText xml:space="preserve"> SUBJECT  \* MERGEFORMAT </w:instrText>
      </w:r>
      <w:r w:rsidRPr="003E4A72">
        <w:rPr>
          <w:lang w:val="es-ES_tradnl"/>
        </w:rPr>
        <w:fldChar w:fldCharType="separate"/>
      </w:r>
      <w:r w:rsidR="003E4A72" w:rsidRPr="003E4A72">
        <w:rPr>
          <w:lang w:val="es-ES_tradnl"/>
        </w:rPr>
        <w:t>Nómina web</w:t>
      </w:r>
      <w:r w:rsidRPr="003E4A72">
        <w:rPr>
          <w:lang w:val="es-ES_tradnl"/>
        </w:rPr>
        <w:fldChar w:fldCharType="end"/>
      </w:r>
    </w:p>
    <w:p w14:paraId="59893C04" w14:textId="77777777" w:rsidR="00D75C56" w:rsidRPr="003E4A72" w:rsidRDefault="00170348">
      <w:pPr>
        <w:pStyle w:val="Title"/>
        <w:jc w:val="right"/>
        <w:rPr>
          <w:lang w:val="es-ES_tradnl"/>
        </w:rPr>
      </w:pPr>
      <w:r w:rsidRPr="003E4A72">
        <w:rPr>
          <w:lang w:val="es-ES_tradnl"/>
        </w:rPr>
        <w:fldChar w:fldCharType="begin"/>
      </w:r>
      <w:r w:rsidRPr="003E4A72">
        <w:rPr>
          <w:lang w:val="es-ES_tradnl"/>
        </w:rPr>
        <w:instrText xml:space="preserve"> TITLE  \* MERGEFORMAT </w:instrText>
      </w:r>
      <w:r w:rsidRPr="003E4A72">
        <w:rPr>
          <w:lang w:val="es-ES_tradnl"/>
        </w:rPr>
        <w:fldChar w:fldCharType="separate"/>
      </w:r>
      <w:r w:rsidR="003E4A72" w:rsidRPr="003E4A72">
        <w:rPr>
          <w:lang w:val="es-ES_tradnl"/>
        </w:rPr>
        <w:t>Plan</w:t>
      </w:r>
      <w:r w:rsidRPr="003E4A72">
        <w:rPr>
          <w:lang w:val="es-ES_tradnl"/>
        </w:rPr>
        <w:fldChar w:fldCharType="end"/>
      </w:r>
      <w:r w:rsidR="003E4A72" w:rsidRPr="003E4A72">
        <w:rPr>
          <w:lang w:val="es-ES_tradnl"/>
        </w:rPr>
        <w:t xml:space="preserve"> de iteración</w:t>
      </w:r>
    </w:p>
    <w:p w14:paraId="00D0539A" w14:textId="77777777" w:rsidR="00D75C56" w:rsidRPr="003E4A72" w:rsidRDefault="00D75C56">
      <w:pPr>
        <w:pStyle w:val="Title"/>
        <w:jc w:val="right"/>
        <w:rPr>
          <w:lang w:val="es-ES_tradnl"/>
        </w:rPr>
      </w:pPr>
    </w:p>
    <w:p w14:paraId="5323EEDF" w14:textId="77777777" w:rsidR="00D75C56" w:rsidRPr="003E4A72" w:rsidRDefault="003E4A72">
      <w:pPr>
        <w:pStyle w:val="Title"/>
        <w:jc w:val="right"/>
        <w:rPr>
          <w:sz w:val="28"/>
          <w:lang w:val="es-ES_tradnl"/>
        </w:rPr>
      </w:pPr>
      <w:r w:rsidRPr="003E4A72">
        <w:rPr>
          <w:sz w:val="28"/>
          <w:lang w:val="es-ES_tradnl"/>
        </w:rPr>
        <w:t>Versión 1.0</w:t>
      </w:r>
    </w:p>
    <w:p w14:paraId="248FB622" w14:textId="77777777" w:rsidR="00D75C56" w:rsidRDefault="00D75C56">
      <w:pPr>
        <w:pStyle w:val="Title"/>
        <w:rPr>
          <w:sz w:val="28"/>
        </w:rPr>
      </w:pPr>
    </w:p>
    <w:p w14:paraId="384B027B" w14:textId="77777777" w:rsidR="00D75C56" w:rsidRDefault="00D75C56"/>
    <w:p w14:paraId="30AAF124" w14:textId="77777777" w:rsidR="00D75C56" w:rsidRDefault="00D75C56">
      <w:pPr>
        <w:sectPr w:rsidR="00D75C5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8F1BE5B" w14:textId="77777777" w:rsidR="00D75C56" w:rsidRPr="000F6341" w:rsidRDefault="000F6341">
      <w:pPr>
        <w:pStyle w:val="Title"/>
        <w:rPr>
          <w:lang w:val="es-ES_tradnl"/>
        </w:rPr>
      </w:pPr>
      <w:r w:rsidRPr="000F6341">
        <w:rPr>
          <w:lang w:val="es-ES_tradnl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75C56" w:rsidRPr="000F6341" w14:paraId="6B63037F" w14:textId="77777777">
        <w:tc>
          <w:tcPr>
            <w:tcW w:w="2304" w:type="dxa"/>
          </w:tcPr>
          <w:p w14:paraId="5D207F73" w14:textId="77777777" w:rsidR="00D75C56" w:rsidRPr="000F6341" w:rsidRDefault="000F6341" w:rsidP="000F6341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Día</w:t>
            </w:r>
          </w:p>
        </w:tc>
        <w:tc>
          <w:tcPr>
            <w:tcW w:w="1152" w:type="dxa"/>
          </w:tcPr>
          <w:p w14:paraId="42C6492D" w14:textId="77777777" w:rsidR="00D75C56" w:rsidRPr="000F6341" w:rsidRDefault="000F6341" w:rsidP="000F6341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Versió</w:t>
            </w:r>
            <w:r w:rsidR="00170348" w:rsidRPr="000F6341">
              <w:rPr>
                <w:b/>
                <w:lang w:val="es-ES_tradnl"/>
              </w:rPr>
              <w:t>n</w:t>
            </w:r>
          </w:p>
        </w:tc>
        <w:tc>
          <w:tcPr>
            <w:tcW w:w="3744" w:type="dxa"/>
          </w:tcPr>
          <w:p w14:paraId="4BF21A7D" w14:textId="77777777" w:rsidR="00D75C56" w:rsidRPr="000F6341" w:rsidRDefault="000F6341" w:rsidP="000F6341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Descripció</w:t>
            </w:r>
            <w:r w:rsidR="00170348" w:rsidRPr="000F6341">
              <w:rPr>
                <w:b/>
                <w:lang w:val="es-ES_tradnl"/>
              </w:rPr>
              <w:t>n</w:t>
            </w:r>
          </w:p>
        </w:tc>
        <w:tc>
          <w:tcPr>
            <w:tcW w:w="2304" w:type="dxa"/>
          </w:tcPr>
          <w:p w14:paraId="21EF10C4" w14:textId="77777777" w:rsidR="00D75C56" w:rsidRPr="000F6341" w:rsidRDefault="000F6341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</w:t>
            </w:r>
            <w:r w:rsidR="00170348" w:rsidRPr="000F6341">
              <w:rPr>
                <w:b/>
                <w:lang w:val="es-ES_tradnl"/>
              </w:rPr>
              <w:t>or</w:t>
            </w:r>
          </w:p>
        </w:tc>
      </w:tr>
      <w:tr w:rsidR="00D75C56" w:rsidRPr="000F6341" w14:paraId="059A111E" w14:textId="77777777">
        <w:tc>
          <w:tcPr>
            <w:tcW w:w="2304" w:type="dxa"/>
          </w:tcPr>
          <w:p w14:paraId="508A063D" w14:textId="77777777" w:rsidR="00D75C56" w:rsidRPr="000F6341" w:rsidRDefault="000F6341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22/Feb/16</w:t>
            </w:r>
          </w:p>
        </w:tc>
        <w:tc>
          <w:tcPr>
            <w:tcW w:w="1152" w:type="dxa"/>
          </w:tcPr>
          <w:p w14:paraId="5A1E299A" w14:textId="77777777" w:rsidR="00D75C56" w:rsidRPr="000F6341" w:rsidRDefault="000F6341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14:paraId="522ED1CF" w14:textId="77777777" w:rsidR="00D75C56" w:rsidRPr="000F6341" w:rsidRDefault="000F6341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Versión inicial </w:t>
            </w:r>
          </w:p>
        </w:tc>
        <w:tc>
          <w:tcPr>
            <w:tcW w:w="2304" w:type="dxa"/>
          </w:tcPr>
          <w:p w14:paraId="6933DC5F" w14:textId="77777777" w:rsidR="00D75C56" w:rsidRPr="000F6341" w:rsidRDefault="000F6341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Sofía Terrazas</w:t>
            </w:r>
          </w:p>
        </w:tc>
      </w:tr>
      <w:tr w:rsidR="00D75C56" w:rsidRPr="000F6341" w14:paraId="53FA2F44" w14:textId="77777777">
        <w:tc>
          <w:tcPr>
            <w:tcW w:w="2304" w:type="dxa"/>
          </w:tcPr>
          <w:p w14:paraId="028F4EE5" w14:textId="77777777" w:rsidR="00D75C56" w:rsidRPr="000F6341" w:rsidRDefault="00D75C56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4ED253FF" w14:textId="77777777" w:rsidR="00D75C56" w:rsidRPr="000F6341" w:rsidRDefault="00D75C56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75ED4F4D" w14:textId="77777777" w:rsidR="00D75C56" w:rsidRPr="000F6341" w:rsidRDefault="00D75C56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2C0842DF" w14:textId="77777777" w:rsidR="00D75C56" w:rsidRPr="000F6341" w:rsidRDefault="00D75C56">
            <w:pPr>
              <w:pStyle w:val="Tabletext"/>
              <w:rPr>
                <w:lang w:val="es-ES_tradnl"/>
              </w:rPr>
            </w:pPr>
          </w:p>
        </w:tc>
      </w:tr>
      <w:tr w:rsidR="00D75C56" w:rsidRPr="000F6341" w14:paraId="2145E04A" w14:textId="77777777">
        <w:tc>
          <w:tcPr>
            <w:tcW w:w="2304" w:type="dxa"/>
          </w:tcPr>
          <w:p w14:paraId="3FF41DC4" w14:textId="77777777" w:rsidR="00D75C56" w:rsidRPr="000F6341" w:rsidRDefault="00D75C56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1326CEC8" w14:textId="77777777" w:rsidR="00D75C56" w:rsidRPr="000F6341" w:rsidRDefault="00D75C56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52D79BAF" w14:textId="77777777" w:rsidR="00D75C56" w:rsidRPr="000F6341" w:rsidRDefault="00D75C56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347C57ED" w14:textId="77777777" w:rsidR="00D75C56" w:rsidRPr="000F6341" w:rsidRDefault="00D75C56">
            <w:pPr>
              <w:pStyle w:val="Tabletext"/>
              <w:rPr>
                <w:lang w:val="es-ES_tradnl"/>
              </w:rPr>
            </w:pPr>
          </w:p>
        </w:tc>
      </w:tr>
      <w:tr w:rsidR="00D75C56" w:rsidRPr="000F6341" w14:paraId="25A7AEFA" w14:textId="77777777">
        <w:tc>
          <w:tcPr>
            <w:tcW w:w="2304" w:type="dxa"/>
          </w:tcPr>
          <w:p w14:paraId="10BA2B69" w14:textId="77777777" w:rsidR="00D75C56" w:rsidRPr="000F6341" w:rsidRDefault="00D75C56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51201B48" w14:textId="77777777" w:rsidR="00D75C56" w:rsidRPr="000F6341" w:rsidRDefault="00D75C56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57C38594" w14:textId="77777777" w:rsidR="00D75C56" w:rsidRPr="000F6341" w:rsidRDefault="00D75C56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02E8523D" w14:textId="77777777" w:rsidR="00D75C56" w:rsidRPr="000F6341" w:rsidRDefault="00D75C56">
            <w:pPr>
              <w:pStyle w:val="Tabletext"/>
              <w:rPr>
                <w:lang w:val="es-ES_tradnl"/>
              </w:rPr>
            </w:pPr>
          </w:p>
        </w:tc>
      </w:tr>
    </w:tbl>
    <w:p w14:paraId="2CF064DF" w14:textId="77777777" w:rsidR="00D75C56" w:rsidRDefault="00D75C56"/>
    <w:p w14:paraId="1D5A8466" w14:textId="252319CA" w:rsidR="00D75C56" w:rsidRPr="00B43539" w:rsidRDefault="00170348">
      <w:pPr>
        <w:pStyle w:val="Title"/>
        <w:rPr>
          <w:lang w:val="es-ES_tradnl"/>
        </w:rPr>
      </w:pPr>
      <w:r>
        <w:br w:type="page"/>
      </w:r>
      <w:r w:rsidR="00B43539" w:rsidRPr="00B43539">
        <w:rPr>
          <w:lang w:val="es-ES_tradnl"/>
        </w:rPr>
        <w:lastRenderedPageBreak/>
        <w:t>Tabla de Contenido</w:t>
      </w:r>
      <w:r w:rsidRPr="00B43539">
        <w:rPr>
          <w:lang w:val="es-ES_tradnl"/>
        </w:rPr>
        <w:t>s</w:t>
      </w:r>
    </w:p>
    <w:p w14:paraId="54C1D1B3" w14:textId="77777777" w:rsidR="00574202" w:rsidRDefault="0017034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B43539">
        <w:rPr>
          <w:lang w:val="es-ES_tradnl"/>
        </w:rPr>
        <w:fldChar w:fldCharType="begin"/>
      </w:r>
      <w:r w:rsidRPr="00B43539">
        <w:rPr>
          <w:lang w:val="es-ES_tradnl"/>
        </w:rPr>
        <w:instrText xml:space="preserve"> TOC \o "1-3" </w:instrText>
      </w:r>
      <w:r w:rsidRPr="00B43539">
        <w:rPr>
          <w:lang w:val="es-ES_tradnl"/>
        </w:rPr>
        <w:fldChar w:fldCharType="separate"/>
      </w:r>
      <w:r w:rsidR="00574202" w:rsidRPr="00446989">
        <w:rPr>
          <w:noProof/>
          <w:lang w:val="es-ES_tradnl"/>
        </w:rPr>
        <w:t>1.</w:t>
      </w:r>
      <w:r w:rsidR="0057420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574202" w:rsidRPr="00446989">
        <w:rPr>
          <w:noProof/>
          <w:lang w:val="es-ES_tradnl"/>
        </w:rPr>
        <w:t>Introducción</w:t>
      </w:r>
      <w:r w:rsidR="00574202">
        <w:rPr>
          <w:noProof/>
        </w:rPr>
        <w:tab/>
      </w:r>
      <w:r w:rsidR="00574202">
        <w:rPr>
          <w:noProof/>
        </w:rPr>
        <w:fldChar w:fldCharType="begin"/>
      </w:r>
      <w:r w:rsidR="00574202">
        <w:rPr>
          <w:noProof/>
        </w:rPr>
        <w:instrText xml:space="preserve"> PAGEREF _Toc318386235 \h </w:instrText>
      </w:r>
      <w:r w:rsidR="00574202">
        <w:rPr>
          <w:noProof/>
        </w:rPr>
      </w:r>
      <w:r w:rsidR="00574202">
        <w:rPr>
          <w:noProof/>
        </w:rPr>
        <w:fldChar w:fldCharType="separate"/>
      </w:r>
      <w:r w:rsidR="00574202">
        <w:rPr>
          <w:noProof/>
        </w:rPr>
        <w:t>4</w:t>
      </w:r>
      <w:r w:rsidR="00574202">
        <w:rPr>
          <w:noProof/>
        </w:rPr>
        <w:fldChar w:fldCharType="end"/>
      </w:r>
    </w:p>
    <w:p w14:paraId="2A96917A" w14:textId="77777777" w:rsidR="00574202" w:rsidRDefault="00574202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446989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446989">
        <w:rPr>
          <w:noProof/>
          <w:lang w:val="es-ES_tradnl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_Toc318386236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57B9CD" w14:textId="77777777" w:rsidR="00574202" w:rsidRDefault="00574202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446989">
        <w:rPr>
          <w:noProof/>
          <w:lang w:val="es-ES_tradnl"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446989">
        <w:rPr>
          <w:noProof/>
          <w:lang w:val="es-ES_tradnl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_Toc318386237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7FEE6C" w14:textId="77777777" w:rsidR="00574202" w:rsidRDefault="00574202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446989">
        <w:rPr>
          <w:noProof/>
          <w:lang w:val="es-ES_tradnl"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446989">
        <w:rPr>
          <w:noProof/>
          <w:lang w:val="es-ES_tradnl"/>
        </w:rPr>
        <w:t>Definiciones, Acrónimos, y Abreviaciones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_Toc318386238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EA964E" w14:textId="77777777" w:rsidR="00574202" w:rsidRDefault="00574202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446989">
        <w:rPr>
          <w:noProof/>
          <w:lang w:val="es-ES_tradnl"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446989">
        <w:rPr>
          <w:noProof/>
          <w:lang w:val="es-ES_tradnl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_Toc318386239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94E57C" w14:textId="77777777" w:rsidR="00574202" w:rsidRDefault="00574202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446989">
        <w:rPr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446989">
        <w:rPr>
          <w:noProof/>
          <w:lang w:val="es-ES_tradnl"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_Toc318386240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3493E6" w14:textId="77777777" w:rsidR="00574202" w:rsidRDefault="00574202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446989">
        <w:rPr>
          <w:noProof/>
          <w:lang w:val="es-ES_tradnl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446989">
        <w:rPr>
          <w:noProof/>
          <w:lang w:val="es-ES_tradnl"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_Toc318386241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1AADD4" w14:textId="77777777" w:rsidR="00574202" w:rsidRDefault="00574202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446989">
        <w:rPr>
          <w:noProof/>
          <w:lang w:val="es-ES_tradnl"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446989">
        <w:rPr>
          <w:noProof/>
          <w:lang w:val="es-ES_tradnl"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_Toc318386242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8B7E98" w14:textId="77777777" w:rsidR="00574202" w:rsidRDefault="00574202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446989">
        <w:rPr>
          <w:noProof/>
          <w:lang w:val="es-ES_tradnl"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446989">
        <w:rPr>
          <w:noProof/>
          <w:lang w:val="es-ES_tradnl"/>
        </w:rPr>
        <w:t>Criterios de Evaluación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_Toc318386243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1E5463" w14:textId="0A341AB3" w:rsidR="00D75C56" w:rsidRPr="00B43539" w:rsidRDefault="00170348">
      <w:pPr>
        <w:pStyle w:val="Title"/>
        <w:rPr>
          <w:lang w:val="es-ES_tradnl"/>
        </w:rPr>
      </w:pPr>
      <w:r w:rsidRPr="00B43539">
        <w:rPr>
          <w:lang w:val="es-ES_tradnl"/>
        </w:rPr>
        <w:fldChar w:fldCharType="end"/>
      </w:r>
      <w:r w:rsidRPr="00B43539">
        <w:rPr>
          <w:lang w:val="es-ES_tradnl"/>
        </w:rPr>
        <w:br w:type="page"/>
      </w:r>
      <w:r w:rsidRPr="00B43539">
        <w:rPr>
          <w:lang w:val="es-ES_tradnl"/>
        </w:rPr>
        <w:lastRenderedPageBreak/>
        <w:fldChar w:fldCharType="begin"/>
      </w:r>
      <w:r w:rsidRPr="00B43539">
        <w:rPr>
          <w:lang w:val="es-ES_tradnl"/>
        </w:rPr>
        <w:instrText xml:space="preserve"> TITLE  \* MERGEFORMAT </w:instrText>
      </w:r>
      <w:r w:rsidRPr="00B43539">
        <w:rPr>
          <w:lang w:val="es-ES_tradnl"/>
        </w:rPr>
        <w:fldChar w:fldCharType="separate"/>
      </w:r>
      <w:r w:rsidR="003E4A72" w:rsidRPr="00B43539">
        <w:rPr>
          <w:lang w:val="es-ES_tradnl"/>
        </w:rPr>
        <w:t xml:space="preserve"> Plan</w:t>
      </w:r>
      <w:r w:rsidRPr="00B43539">
        <w:rPr>
          <w:lang w:val="es-ES_tradnl"/>
        </w:rPr>
        <w:fldChar w:fldCharType="end"/>
      </w:r>
      <w:r>
        <w:rPr>
          <w:lang w:val="es-ES_tradnl"/>
        </w:rPr>
        <w:t xml:space="preserve"> de Iteración</w:t>
      </w:r>
      <w:r w:rsidR="00885BFF">
        <w:rPr>
          <w:lang w:val="es-ES_tradnl"/>
        </w:rPr>
        <w:t xml:space="preserve"> 01</w:t>
      </w:r>
    </w:p>
    <w:p w14:paraId="65982A36" w14:textId="37F62125" w:rsidR="00D75C56" w:rsidRPr="00D55307" w:rsidRDefault="00170348">
      <w:pPr>
        <w:pStyle w:val="Heading1"/>
        <w:rPr>
          <w:lang w:val="es-ES_tradnl"/>
        </w:rPr>
      </w:pPr>
      <w:bookmarkStart w:id="0" w:name="_Toc456598586"/>
      <w:bookmarkStart w:id="1" w:name="_Toc456600917"/>
      <w:bookmarkStart w:id="2" w:name="_Toc318386235"/>
      <w:r w:rsidRPr="00D55307">
        <w:rPr>
          <w:lang w:val="es-ES_tradnl"/>
        </w:rPr>
        <w:t>Introducción</w:t>
      </w:r>
      <w:bookmarkEnd w:id="0"/>
      <w:bookmarkEnd w:id="1"/>
      <w:bookmarkEnd w:id="2"/>
    </w:p>
    <w:p w14:paraId="4C19F5B0" w14:textId="0E711554" w:rsidR="00D55307" w:rsidRPr="00D55307" w:rsidRDefault="00D55307" w:rsidP="00D55307">
      <w:pPr>
        <w:ind w:left="720"/>
        <w:rPr>
          <w:lang w:val="es-ES_tradnl"/>
        </w:rPr>
      </w:pPr>
      <w:r w:rsidRPr="00D55307">
        <w:rPr>
          <w:lang w:val="es-ES_tradnl"/>
        </w:rPr>
        <w:t>El Plan de Iteración consta de los diagramas detall</w:t>
      </w:r>
      <w:r w:rsidR="00DE32F2">
        <w:rPr>
          <w:lang w:val="es-ES_tradnl"/>
        </w:rPr>
        <w:t>ados mostrando lí</w:t>
      </w:r>
      <w:r w:rsidR="000F2939">
        <w:rPr>
          <w:lang w:val="es-ES_tradnl"/>
        </w:rPr>
        <w:t>neas de tiempo, hitos y empieza</w:t>
      </w:r>
      <w:r w:rsidR="00FE5377">
        <w:rPr>
          <w:lang w:val="es-ES_tradnl"/>
        </w:rPr>
        <w:t xml:space="preserve"> la etapa de pruebas, así como los Casos de Uso y los Criterios de evaluación que proyecto debe cumplir. El propósito del proyecto es describir</w:t>
      </w:r>
      <w:r w:rsidR="00FE5377" w:rsidRPr="00FE5377">
        <w:rPr>
          <w:lang w:val="es-ES_tradnl"/>
        </w:rPr>
        <w:t xml:space="preserve"> los planes detallados para la iteración preliminar del proyecto</w:t>
      </w:r>
      <w:r w:rsidR="00FE5377">
        <w:rPr>
          <w:lang w:val="es-ES_tradnl"/>
        </w:rPr>
        <w:t xml:space="preserve">. </w:t>
      </w:r>
      <w:r w:rsidR="00901040">
        <w:rPr>
          <w:lang w:val="es-ES_tradnl"/>
        </w:rPr>
        <w:t>El alcance del</w:t>
      </w:r>
      <w:r w:rsidR="00901040" w:rsidRPr="00FE5377">
        <w:rPr>
          <w:lang w:val="es-ES_tradnl"/>
        </w:rPr>
        <w:t xml:space="preserve"> Plan preliminar de iteración está relacionado con el proyecto desarrollado por</w:t>
      </w:r>
      <w:r w:rsidR="00901040">
        <w:rPr>
          <w:lang w:val="es-ES_tradnl"/>
        </w:rPr>
        <w:t xml:space="preserve"> la Integración Contexto para el proyecto de Nómina</w:t>
      </w:r>
      <w:r w:rsidR="00901040" w:rsidRPr="00FE5377">
        <w:rPr>
          <w:lang w:val="es-ES_tradnl"/>
        </w:rPr>
        <w:t xml:space="preserve"> Web.</w:t>
      </w:r>
      <w:r w:rsidR="00562237">
        <w:rPr>
          <w:lang w:val="es-ES_tradnl"/>
        </w:rPr>
        <w:t xml:space="preserve"> Para definiciones es necesario ver el glosario y se anexa en la sección de referencias 1.4.</w:t>
      </w:r>
    </w:p>
    <w:p w14:paraId="02115D9E" w14:textId="325EF221" w:rsidR="00D75C56" w:rsidRDefault="00170348">
      <w:pPr>
        <w:pStyle w:val="Heading2"/>
        <w:rPr>
          <w:lang w:val="es-ES_tradnl"/>
        </w:rPr>
      </w:pPr>
      <w:bookmarkStart w:id="3" w:name="_Toc456598587"/>
      <w:bookmarkStart w:id="4" w:name="_Toc456600918"/>
      <w:bookmarkStart w:id="5" w:name="_Toc318386236"/>
      <w:r w:rsidRPr="00D55307">
        <w:rPr>
          <w:lang w:val="es-ES_tradnl"/>
        </w:rPr>
        <w:t>P</w:t>
      </w:r>
      <w:bookmarkEnd w:id="3"/>
      <w:bookmarkEnd w:id="4"/>
      <w:r w:rsidRPr="00D55307">
        <w:rPr>
          <w:lang w:val="es-ES_tradnl"/>
        </w:rPr>
        <w:t>ropósito</w:t>
      </w:r>
      <w:bookmarkEnd w:id="5"/>
    </w:p>
    <w:p w14:paraId="0ED7359C" w14:textId="1D9EA8EC" w:rsidR="00FE5377" w:rsidRPr="00FE5377" w:rsidRDefault="00FE5377" w:rsidP="00FE5377">
      <w:pPr>
        <w:ind w:left="720"/>
        <w:jc w:val="both"/>
        <w:rPr>
          <w:lang w:val="es-ES_tradnl"/>
        </w:rPr>
      </w:pPr>
      <w:r w:rsidRPr="00FE5377">
        <w:rPr>
          <w:lang w:val="es-ES_tradnl"/>
        </w:rPr>
        <w:t>En el Plan de iteración se describen los planes detallados para la iteración preliminar del proyecto. Durante esta iteración, los requisitos del sistema se definirán y se desarrollará el plan de alto nivel para la ejecución del proyecto completo. Esta primera iteración llevará a cabo un análisis exhaustivo en el caso de negocios para el sistema y dará lugar a una decisión sobre si el proyecto va a continuar.</w:t>
      </w:r>
    </w:p>
    <w:p w14:paraId="2EC2CCA6" w14:textId="2DE01A4B" w:rsidR="00D75C56" w:rsidRDefault="00170348">
      <w:pPr>
        <w:pStyle w:val="Heading2"/>
        <w:rPr>
          <w:lang w:val="es-ES_tradnl"/>
        </w:rPr>
      </w:pPr>
      <w:bookmarkStart w:id="6" w:name="_Toc318386237"/>
      <w:r w:rsidRPr="00D55307">
        <w:rPr>
          <w:lang w:val="es-ES_tradnl"/>
        </w:rPr>
        <w:t>Alcance</w:t>
      </w:r>
      <w:bookmarkEnd w:id="6"/>
    </w:p>
    <w:p w14:paraId="2C1DE764" w14:textId="04D98033" w:rsidR="00FE5377" w:rsidRPr="00FE5377" w:rsidRDefault="00FE5377" w:rsidP="00FE5377">
      <w:pPr>
        <w:ind w:left="720"/>
        <w:rPr>
          <w:lang w:val="es-ES_tradnl"/>
        </w:rPr>
      </w:pPr>
      <w:r w:rsidRPr="00FE5377">
        <w:rPr>
          <w:lang w:val="es-ES_tradnl"/>
        </w:rPr>
        <w:t>El Plan preliminar de iteración está relacionado con el proyecto desarrollado por</w:t>
      </w:r>
      <w:r>
        <w:rPr>
          <w:lang w:val="es-ES_tradnl"/>
        </w:rPr>
        <w:t xml:space="preserve"> la Integración Contexto para </w:t>
      </w:r>
      <w:r w:rsidR="00901040">
        <w:rPr>
          <w:lang w:val="es-ES_tradnl"/>
        </w:rPr>
        <w:t>el proyecto de Nó</w:t>
      </w:r>
      <w:r>
        <w:rPr>
          <w:lang w:val="es-ES_tradnl"/>
        </w:rPr>
        <w:t>mina</w:t>
      </w:r>
      <w:r w:rsidRPr="00FE5377">
        <w:rPr>
          <w:lang w:val="es-ES_tradnl"/>
        </w:rPr>
        <w:t xml:space="preserve"> Web. Este documento será utilizado por el director del proyecto y el equipo del proyecto.</w:t>
      </w:r>
    </w:p>
    <w:p w14:paraId="4CDFDBE4" w14:textId="2790A3F9" w:rsidR="00D75C56" w:rsidRDefault="00170348">
      <w:pPr>
        <w:pStyle w:val="Heading2"/>
        <w:rPr>
          <w:lang w:val="es-ES_tradnl"/>
        </w:rPr>
      </w:pPr>
      <w:bookmarkStart w:id="7" w:name="_Toc456598589"/>
      <w:bookmarkStart w:id="8" w:name="_Toc456600920"/>
      <w:bookmarkStart w:id="9" w:name="_Toc318386238"/>
      <w:r w:rsidRPr="00D55307">
        <w:rPr>
          <w:lang w:val="es-ES_tradnl"/>
        </w:rPr>
        <w:t xml:space="preserve">Definiciones, </w:t>
      </w:r>
      <w:r w:rsidR="00901040" w:rsidRPr="00D55307">
        <w:rPr>
          <w:lang w:val="es-ES_tradnl"/>
        </w:rPr>
        <w:t>Acrónimos</w:t>
      </w:r>
      <w:r w:rsidRPr="00D55307">
        <w:rPr>
          <w:lang w:val="es-ES_tradnl"/>
        </w:rPr>
        <w:t>, y Abreviaciones</w:t>
      </w:r>
      <w:bookmarkEnd w:id="7"/>
      <w:bookmarkEnd w:id="8"/>
      <w:bookmarkEnd w:id="9"/>
    </w:p>
    <w:p w14:paraId="5275BDB8" w14:textId="5C879DA2" w:rsidR="00901040" w:rsidRPr="00901040" w:rsidRDefault="00901040" w:rsidP="00901040">
      <w:pPr>
        <w:ind w:left="720"/>
        <w:rPr>
          <w:lang w:val="es-ES_tradnl"/>
        </w:rPr>
      </w:pPr>
      <w:r w:rsidRPr="00901040">
        <w:rPr>
          <w:lang w:val="es-ES_tradnl"/>
        </w:rPr>
        <w:t>Ver de documento de glosario. [1]</w:t>
      </w:r>
    </w:p>
    <w:p w14:paraId="7928881B" w14:textId="7C40B8B7" w:rsidR="00D75C56" w:rsidRDefault="00170348">
      <w:pPr>
        <w:pStyle w:val="Heading2"/>
        <w:rPr>
          <w:lang w:val="es-ES_tradnl"/>
        </w:rPr>
      </w:pPr>
      <w:bookmarkStart w:id="10" w:name="_Toc456598590"/>
      <w:bookmarkStart w:id="11" w:name="_Toc456600921"/>
      <w:bookmarkStart w:id="12" w:name="_Toc318386239"/>
      <w:r w:rsidRPr="00D55307">
        <w:rPr>
          <w:lang w:val="es-ES_tradnl"/>
        </w:rPr>
        <w:t>Referencias</w:t>
      </w:r>
      <w:bookmarkEnd w:id="10"/>
      <w:bookmarkEnd w:id="11"/>
      <w:bookmarkEnd w:id="12"/>
    </w:p>
    <w:p w14:paraId="59B7402B" w14:textId="6625962C" w:rsidR="00901040" w:rsidRDefault="00901040" w:rsidP="00901040">
      <w:r>
        <w:t xml:space="preserve">1. </w:t>
      </w:r>
    </w:p>
    <w:p w14:paraId="07BC8CB7" w14:textId="676EF104" w:rsidR="00E75981" w:rsidRPr="00901040" w:rsidRDefault="00E75981" w:rsidP="00901040">
      <w:r>
        <w:t>2.</w:t>
      </w:r>
    </w:p>
    <w:p w14:paraId="19206256" w14:textId="77777777" w:rsidR="00D75C56" w:rsidRDefault="00170348">
      <w:pPr>
        <w:pStyle w:val="Heading1"/>
        <w:rPr>
          <w:lang w:val="es-ES_tradnl"/>
        </w:rPr>
      </w:pPr>
      <w:bookmarkStart w:id="13" w:name="_Toc318386240"/>
      <w:r w:rsidRPr="00D55307">
        <w:rPr>
          <w:lang w:val="es-ES_tradnl"/>
        </w:rPr>
        <w:t>Plan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5C90" w:rsidRPr="00005C90" w14:paraId="75F499CA" w14:textId="77777777" w:rsidTr="00005C90">
        <w:tc>
          <w:tcPr>
            <w:tcW w:w="4788" w:type="dxa"/>
          </w:tcPr>
          <w:p w14:paraId="0E88B670" w14:textId="2C4E99B1" w:rsidR="00005C90" w:rsidRPr="00005C90" w:rsidRDefault="00005C90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INCEPCIÓ</w:t>
            </w:r>
            <w:r w:rsidRPr="00005C90">
              <w:rPr>
                <w:lang w:val="es-ES_tradnl"/>
              </w:rPr>
              <w:t>N</w:t>
            </w:r>
          </w:p>
        </w:tc>
        <w:tc>
          <w:tcPr>
            <w:tcW w:w="4788" w:type="dxa"/>
          </w:tcPr>
          <w:p w14:paraId="2DCB93DF" w14:textId="77777777" w:rsidR="00005C90" w:rsidRPr="00005C90" w:rsidRDefault="00005C90" w:rsidP="00005C90">
            <w:pPr>
              <w:rPr>
                <w:lang w:val="es-ES_tradnl"/>
              </w:rPr>
            </w:pPr>
          </w:p>
        </w:tc>
      </w:tr>
      <w:tr w:rsidR="00005C90" w:rsidRPr="00005C90" w14:paraId="0C1045DE" w14:textId="77777777" w:rsidTr="00005C90">
        <w:tc>
          <w:tcPr>
            <w:tcW w:w="4788" w:type="dxa"/>
          </w:tcPr>
          <w:p w14:paraId="43BCDB09" w14:textId="104493E8" w:rsidR="00005C90" w:rsidRPr="00005C90" w:rsidRDefault="00005C90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18 - Feb</w:t>
            </w:r>
          </w:p>
        </w:tc>
        <w:tc>
          <w:tcPr>
            <w:tcW w:w="4788" w:type="dxa"/>
          </w:tcPr>
          <w:p w14:paraId="3F2BBD77" w14:textId="2F7EF0D3" w:rsidR="00005C90" w:rsidRPr="00005C90" w:rsidRDefault="00005C90" w:rsidP="00005C90">
            <w:pPr>
              <w:rPr>
                <w:lang w:val="es-ES_tradnl"/>
              </w:rPr>
            </w:pPr>
          </w:p>
        </w:tc>
      </w:tr>
      <w:tr w:rsidR="00005C90" w:rsidRPr="00005C90" w14:paraId="24B2E2AE" w14:textId="77777777" w:rsidTr="00005C90">
        <w:tc>
          <w:tcPr>
            <w:tcW w:w="4788" w:type="dxa"/>
          </w:tcPr>
          <w:p w14:paraId="6754FBA3" w14:textId="237DB25F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Analizar el P</w:t>
            </w:r>
            <w:r w:rsidR="00EE5DB7">
              <w:rPr>
                <w:lang w:val="es-ES_tradnl"/>
              </w:rPr>
              <w:t>roblema</w:t>
            </w:r>
          </w:p>
        </w:tc>
        <w:tc>
          <w:tcPr>
            <w:tcW w:w="4788" w:type="dxa"/>
          </w:tcPr>
          <w:p w14:paraId="42467993" w14:textId="70787810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Analista del S</w:t>
            </w:r>
            <w:r w:rsidR="00005C90">
              <w:rPr>
                <w:lang w:val="es-ES_tradnl"/>
              </w:rPr>
              <w:t>istema</w:t>
            </w:r>
          </w:p>
        </w:tc>
      </w:tr>
      <w:tr w:rsidR="00005C90" w:rsidRPr="00005C90" w14:paraId="65A1DC8B" w14:textId="77777777" w:rsidTr="00005C90">
        <w:tc>
          <w:tcPr>
            <w:tcW w:w="4788" w:type="dxa"/>
          </w:tcPr>
          <w:p w14:paraId="7DAF04B9" w14:textId="0957528C" w:rsidR="00005C90" w:rsidRPr="00005C90" w:rsidRDefault="008C0FB3" w:rsidP="00EE5DB7">
            <w:pPr>
              <w:rPr>
                <w:lang w:val="es-ES_tradnl"/>
              </w:rPr>
            </w:pPr>
            <w:r>
              <w:rPr>
                <w:lang w:val="es-ES_tradnl"/>
              </w:rPr>
              <w:t>Administración del Alcance del S</w:t>
            </w:r>
            <w:r w:rsidR="00EE5DB7">
              <w:rPr>
                <w:lang w:val="es-ES_tradnl"/>
              </w:rPr>
              <w:t>istema</w:t>
            </w:r>
          </w:p>
        </w:tc>
        <w:tc>
          <w:tcPr>
            <w:tcW w:w="4788" w:type="dxa"/>
          </w:tcPr>
          <w:p w14:paraId="3E553367" w14:textId="71B9279C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Analista del S</w:t>
            </w:r>
            <w:r w:rsidR="00005C90">
              <w:rPr>
                <w:lang w:val="es-ES_tradnl"/>
              </w:rPr>
              <w:t>istema/Arquitecto del Software</w:t>
            </w:r>
          </w:p>
        </w:tc>
      </w:tr>
      <w:tr w:rsidR="00005C90" w:rsidRPr="00005C90" w14:paraId="18533E25" w14:textId="77777777" w:rsidTr="00005C90">
        <w:tc>
          <w:tcPr>
            <w:tcW w:w="4788" w:type="dxa"/>
          </w:tcPr>
          <w:p w14:paraId="0D96B071" w14:textId="195DB2F5" w:rsidR="00005C90" w:rsidRPr="00005C90" w:rsidRDefault="008C0FB3" w:rsidP="00EE5DB7">
            <w:pPr>
              <w:rPr>
                <w:lang w:val="es-ES_tradnl"/>
              </w:rPr>
            </w:pPr>
            <w:r>
              <w:rPr>
                <w:lang w:val="es-ES_tradnl"/>
              </w:rPr>
              <w:t>Crear Proyecto N</w:t>
            </w:r>
            <w:r w:rsidR="00EE5DB7">
              <w:rPr>
                <w:lang w:val="es-ES_tradnl"/>
              </w:rPr>
              <w:t xml:space="preserve">uevo </w:t>
            </w:r>
          </w:p>
        </w:tc>
        <w:tc>
          <w:tcPr>
            <w:tcW w:w="4788" w:type="dxa"/>
          </w:tcPr>
          <w:p w14:paraId="68FBA0C3" w14:textId="706E7D89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Administrador del P</w:t>
            </w:r>
            <w:r w:rsidR="00005C90">
              <w:rPr>
                <w:lang w:val="es-ES_tradnl"/>
              </w:rPr>
              <w:t>royecto</w:t>
            </w:r>
          </w:p>
        </w:tc>
      </w:tr>
      <w:tr w:rsidR="00005C90" w:rsidRPr="00005C90" w14:paraId="356B1806" w14:textId="77777777" w:rsidTr="00005C90">
        <w:tc>
          <w:tcPr>
            <w:tcW w:w="4788" w:type="dxa"/>
          </w:tcPr>
          <w:p w14:paraId="4C83DB18" w14:textId="0065F8A9" w:rsidR="00005C90" w:rsidRPr="00005C90" w:rsidRDefault="00005C90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Eva</w:t>
            </w:r>
            <w:r w:rsidR="008C0FB3">
              <w:rPr>
                <w:lang w:val="es-ES_tradnl"/>
              </w:rPr>
              <w:t>luar el Alcance y Riesgo del P</w:t>
            </w:r>
            <w:r w:rsidR="00EE5DB7">
              <w:rPr>
                <w:lang w:val="es-ES_tradnl"/>
              </w:rPr>
              <w:t>royecto</w:t>
            </w:r>
          </w:p>
        </w:tc>
        <w:tc>
          <w:tcPr>
            <w:tcW w:w="4788" w:type="dxa"/>
          </w:tcPr>
          <w:p w14:paraId="797916C2" w14:textId="0C1FF608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Administrador del P</w:t>
            </w:r>
            <w:r w:rsidR="00EE5DB7">
              <w:rPr>
                <w:lang w:val="es-ES_tradnl"/>
              </w:rPr>
              <w:t>royecto</w:t>
            </w:r>
          </w:p>
        </w:tc>
      </w:tr>
      <w:tr w:rsidR="00005C90" w:rsidRPr="00005C90" w14:paraId="1F339CC3" w14:textId="77777777" w:rsidTr="00005C90">
        <w:tc>
          <w:tcPr>
            <w:tcW w:w="4788" w:type="dxa"/>
          </w:tcPr>
          <w:p w14:paraId="68856848" w14:textId="3AC58B2F" w:rsidR="00005C90" w:rsidRPr="00005C90" w:rsidRDefault="00EE5DB7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Plan</w:t>
            </w:r>
            <w:r w:rsidR="008C0FB3">
              <w:rPr>
                <w:lang w:val="es-ES_tradnl"/>
              </w:rPr>
              <w:t xml:space="preserve"> de Configuración y Cambio del P</w:t>
            </w:r>
            <w:r>
              <w:rPr>
                <w:lang w:val="es-ES_tradnl"/>
              </w:rPr>
              <w:t>royecto</w:t>
            </w:r>
          </w:p>
        </w:tc>
        <w:tc>
          <w:tcPr>
            <w:tcW w:w="4788" w:type="dxa"/>
          </w:tcPr>
          <w:p w14:paraId="60FE84A5" w14:textId="4A8601FA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Gerente de Configuración y C</w:t>
            </w:r>
            <w:r w:rsidR="00EE5DB7">
              <w:rPr>
                <w:lang w:val="es-ES_tradnl"/>
              </w:rPr>
              <w:t>ambio</w:t>
            </w:r>
          </w:p>
        </w:tc>
      </w:tr>
      <w:tr w:rsidR="00005C90" w:rsidRPr="00005C90" w14:paraId="1992DB49" w14:textId="77777777" w:rsidTr="00005C90">
        <w:tc>
          <w:tcPr>
            <w:tcW w:w="4788" w:type="dxa"/>
          </w:tcPr>
          <w:p w14:paraId="1A11B11F" w14:textId="3FF82DE2" w:rsidR="00005C90" w:rsidRPr="00005C90" w:rsidRDefault="00EE5DB7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22 - Feb</w:t>
            </w:r>
          </w:p>
        </w:tc>
        <w:tc>
          <w:tcPr>
            <w:tcW w:w="4788" w:type="dxa"/>
          </w:tcPr>
          <w:p w14:paraId="33C4A24B" w14:textId="77777777" w:rsidR="00005C90" w:rsidRPr="00005C90" w:rsidRDefault="00005C90" w:rsidP="00005C90">
            <w:pPr>
              <w:rPr>
                <w:lang w:val="es-ES_tradnl"/>
              </w:rPr>
            </w:pPr>
          </w:p>
        </w:tc>
      </w:tr>
      <w:tr w:rsidR="00005C90" w:rsidRPr="00005C90" w14:paraId="1FC7F607" w14:textId="77777777" w:rsidTr="00005C90">
        <w:tc>
          <w:tcPr>
            <w:tcW w:w="4788" w:type="dxa"/>
          </w:tcPr>
          <w:p w14:paraId="31F3304D" w14:textId="1F80176E" w:rsidR="00005C90" w:rsidRPr="00005C90" w:rsidRDefault="00CB1A7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Redefinir Análisis</w:t>
            </w:r>
            <w:r w:rsidR="008C0FB3">
              <w:rPr>
                <w:lang w:val="es-ES_tradnl"/>
              </w:rPr>
              <w:t xml:space="preserve"> el P</w:t>
            </w:r>
            <w:r w:rsidR="00EE5DB7">
              <w:rPr>
                <w:lang w:val="es-ES_tradnl"/>
              </w:rPr>
              <w:t>roblema</w:t>
            </w:r>
          </w:p>
        </w:tc>
        <w:tc>
          <w:tcPr>
            <w:tcW w:w="4788" w:type="dxa"/>
          </w:tcPr>
          <w:p w14:paraId="5990B6F7" w14:textId="70A41C81" w:rsidR="00005C90" w:rsidRPr="00005C90" w:rsidRDefault="00EE5DB7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Analista del sistema</w:t>
            </w:r>
          </w:p>
        </w:tc>
      </w:tr>
      <w:tr w:rsidR="00005C90" w:rsidRPr="00005C90" w14:paraId="6EE60672" w14:textId="77777777" w:rsidTr="00005C90">
        <w:tc>
          <w:tcPr>
            <w:tcW w:w="4788" w:type="dxa"/>
          </w:tcPr>
          <w:p w14:paraId="55362B48" w14:textId="7AA3BB16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Administración del Alcance del S</w:t>
            </w:r>
            <w:r w:rsidR="00EE5DB7">
              <w:rPr>
                <w:lang w:val="es-ES_tradnl"/>
              </w:rPr>
              <w:t>istema</w:t>
            </w:r>
          </w:p>
        </w:tc>
        <w:tc>
          <w:tcPr>
            <w:tcW w:w="4788" w:type="dxa"/>
          </w:tcPr>
          <w:p w14:paraId="1A27409A" w14:textId="394E5060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Analista del S</w:t>
            </w:r>
            <w:r w:rsidR="00EE5DB7">
              <w:rPr>
                <w:lang w:val="es-ES_tradnl"/>
              </w:rPr>
              <w:t>istema/Arquitecto del Software</w:t>
            </w:r>
          </w:p>
        </w:tc>
      </w:tr>
      <w:tr w:rsidR="00005C90" w:rsidRPr="00005C90" w14:paraId="399E8DF2" w14:textId="77777777" w:rsidTr="00005C90">
        <w:tc>
          <w:tcPr>
            <w:tcW w:w="4788" w:type="dxa"/>
          </w:tcPr>
          <w:p w14:paraId="09922D97" w14:textId="702971AE" w:rsidR="00005C90" w:rsidRPr="00005C90" w:rsidRDefault="00EE5DB7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  <w:r w:rsidR="008C0FB3">
              <w:rPr>
                <w:lang w:val="es-ES_tradnl"/>
              </w:rPr>
              <w:t>istración del Cambio de R</w:t>
            </w:r>
            <w:r>
              <w:rPr>
                <w:lang w:val="es-ES_tradnl"/>
              </w:rPr>
              <w:t>equerimientos</w:t>
            </w:r>
          </w:p>
        </w:tc>
        <w:tc>
          <w:tcPr>
            <w:tcW w:w="4788" w:type="dxa"/>
          </w:tcPr>
          <w:p w14:paraId="47EBBC2B" w14:textId="770F09F8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Analista del S</w:t>
            </w:r>
            <w:r w:rsidR="00EE5DB7">
              <w:rPr>
                <w:lang w:val="es-ES_tradnl"/>
              </w:rPr>
              <w:t>istema</w:t>
            </w:r>
          </w:p>
        </w:tc>
      </w:tr>
      <w:tr w:rsidR="00005C90" w:rsidRPr="00005C90" w14:paraId="18009728" w14:textId="77777777" w:rsidTr="00005C90">
        <w:tc>
          <w:tcPr>
            <w:tcW w:w="4788" w:type="dxa"/>
          </w:tcPr>
          <w:p w14:paraId="12B84BF7" w14:textId="1839A7AA" w:rsidR="00005C90" w:rsidRPr="00005C90" w:rsidRDefault="00EE5DB7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Plan de Desarrollo del Software</w:t>
            </w:r>
          </w:p>
        </w:tc>
        <w:tc>
          <w:tcPr>
            <w:tcW w:w="4788" w:type="dxa"/>
          </w:tcPr>
          <w:p w14:paraId="43470E68" w14:textId="1FAC90C5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Administrador del P</w:t>
            </w:r>
            <w:r w:rsidR="00EE5DB7">
              <w:rPr>
                <w:lang w:val="es-ES_tradnl"/>
              </w:rPr>
              <w:t>royecto</w:t>
            </w:r>
          </w:p>
        </w:tc>
      </w:tr>
      <w:tr w:rsidR="00005C90" w:rsidRPr="00005C90" w14:paraId="50625F27" w14:textId="77777777" w:rsidTr="00005C90">
        <w:tc>
          <w:tcPr>
            <w:tcW w:w="4788" w:type="dxa"/>
          </w:tcPr>
          <w:p w14:paraId="69B3982B" w14:textId="4BFE7F6D" w:rsidR="00005C90" w:rsidRPr="00005C90" w:rsidRDefault="00EE5DB7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Plan de Iteración Inicial</w:t>
            </w:r>
          </w:p>
        </w:tc>
        <w:tc>
          <w:tcPr>
            <w:tcW w:w="4788" w:type="dxa"/>
          </w:tcPr>
          <w:p w14:paraId="29E1A421" w14:textId="488F4A67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Administrador del P</w:t>
            </w:r>
            <w:r w:rsidR="00EE5DB7">
              <w:rPr>
                <w:lang w:val="es-ES_tradnl"/>
              </w:rPr>
              <w:t>royecto</w:t>
            </w:r>
          </w:p>
        </w:tc>
      </w:tr>
      <w:tr w:rsidR="00005C90" w:rsidRPr="00005C90" w14:paraId="1103E8EB" w14:textId="77777777" w:rsidTr="00005C90">
        <w:tc>
          <w:tcPr>
            <w:tcW w:w="4788" w:type="dxa"/>
          </w:tcPr>
          <w:p w14:paraId="68E93AD9" w14:textId="3A2664D9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Definir la Evaluación de la M</w:t>
            </w:r>
            <w:r w:rsidR="00EE5DB7">
              <w:rPr>
                <w:lang w:val="es-ES_tradnl"/>
              </w:rPr>
              <w:t xml:space="preserve">isión </w:t>
            </w:r>
          </w:p>
        </w:tc>
        <w:tc>
          <w:tcPr>
            <w:tcW w:w="4788" w:type="dxa"/>
          </w:tcPr>
          <w:p w14:paraId="5683954F" w14:textId="5185CE0E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Gerente de P</w:t>
            </w:r>
            <w:r w:rsidR="00EE5DB7">
              <w:rPr>
                <w:lang w:val="es-ES_tradnl"/>
              </w:rPr>
              <w:t>ruebas</w:t>
            </w:r>
          </w:p>
        </w:tc>
      </w:tr>
      <w:tr w:rsidR="00005C90" w:rsidRPr="00005C90" w14:paraId="58B3E28F" w14:textId="77777777" w:rsidTr="00005C90">
        <w:tc>
          <w:tcPr>
            <w:tcW w:w="4788" w:type="dxa"/>
          </w:tcPr>
          <w:p w14:paraId="5E0B4474" w14:textId="3D595D85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Crear A</w:t>
            </w:r>
            <w:r w:rsidR="00AB0CBA">
              <w:rPr>
                <w:lang w:val="es-ES_tradnl"/>
              </w:rPr>
              <w:t>mbiente</w:t>
            </w:r>
            <w:r>
              <w:rPr>
                <w:lang w:val="es-ES_tradnl"/>
              </w:rPr>
              <w:t xml:space="preserve"> del P</w:t>
            </w:r>
            <w:r w:rsidR="00AB0CBA">
              <w:rPr>
                <w:lang w:val="es-ES_tradnl"/>
              </w:rPr>
              <w:t xml:space="preserve">royecto </w:t>
            </w:r>
          </w:p>
        </w:tc>
        <w:tc>
          <w:tcPr>
            <w:tcW w:w="4788" w:type="dxa"/>
          </w:tcPr>
          <w:p w14:paraId="714E021C" w14:textId="31A34341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Gerente de Configuración y C</w:t>
            </w:r>
            <w:r w:rsidR="00AB0CBA">
              <w:rPr>
                <w:lang w:val="es-ES_tradnl"/>
              </w:rPr>
              <w:t>ambio</w:t>
            </w:r>
          </w:p>
        </w:tc>
      </w:tr>
      <w:tr w:rsidR="00005C90" w:rsidRPr="00005C90" w14:paraId="456ECEEA" w14:textId="77777777" w:rsidTr="00005C90">
        <w:tc>
          <w:tcPr>
            <w:tcW w:w="4788" w:type="dxa"/>
          </w:tcPr>
          <w:p w14:paraId="0807617E" w14:textId="20840420" w:rsidR="00005C90" w:rsidRPr="00005C90" w:rsidRDefault="00885BFF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29 - Feb</w:t>
            </w:r>
          </w:p>
        </w:tc>
        <w:tc>
          <w:tcPr>
            <w:tcW w:w="4788" w:type="dxa"/>
          </w:tcPr>
          <w:p w14:paraId="1E33D493" w14:textId="77777777" w:rsidR="00005C90" w:rsidRPr="00005C90" w:rsidRDefault="00005C90" w:rsidP="00005C90">
            <w:pPr>
              <w:rPr>
                <w:lang w:val="es-ES_tradnl"/>
              </w:rPr>
            </w:pPr>
          </w:p>
        </w:tc>
      </w:tr>
      <w:tr w:rsidR="00005C90" w:rsidRPr="00005C90" w14:paraId="57B4C963" w14:textId="77777777" w:rsidTr="00005C90">
        <w:tc>
          <w:tcPr>
            <w:tcW w:w="4788" w:type="dxa"/>
          </w:tcPr>
          <w:p w14:paraId="4704B3BC" w14:textId="713B61D7" w:rsidR="00005C90" w:rsidRPr="00005C90" w:rsidRDefault="00482D2C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Administración de I</w:t>
            </w:r>
            <w:r w:rsidR="00885BFF">
              <w:rPr>
                <w:lang w:val="es-ES_tradnl"/>
              </w:rPr>
              <w:t>teraciones</w:t>
            </w:r>
          </w:p>
        </w:tc>
        <w:tc>
          <w:tcPr>
            <w:tcW w:w="4788" w:type="dxa"/>
          </w:tcPr>
          <w:p w14:paraId="1A700D23" w14:textId="4C549D6B" w:rsidR="00005C90" w:rsidRPr="00005C90" w:rsidRDefault="00482D2C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Administrador del P</w:t>
            </w:r>
            <w:r w:rsidR="00885BFF">
              <w:rPr>
                <w:lang w:val="es-ES_tradnl"/>
              </w:rPr>
              <w:t xml:space="preserve">royecto </w:t>
            </w:r>
          </w:p>
        </w:tc>
      </w:tr>
      <w:tr w:rsidR="00005C90" w:rsidRPr="00005C90" w14:paraId="48F81D46" w14:textId="77777777" w:rsidTr="00005C90">
        <w:tc>
          <w:tcPr>
            <w:tcW w:w="4788" w:type="dxa"/>
          </w:tcPr>
          <w:p w14:paraId="4D9EB45B" w14:textId="564F0391" w:rsidR="00005C90" w:rsidRPr="00005C90" w:rsidRDefault="00482D2C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Monitoreo y Control del Proyecto </w:t>
            </w:r>
          </w:p>
        </w:tc>
        <w:tc>
          <w:tcPr>
            <w:tcW w:w="4788" w:type="dxa"/>
          </w:tcPr>
          <w:p w14:paraId="5C79D548" w14:textId="6527DDD9" w:rsidR="00005C90" w:rsidRPr="00005C90" w:rsidRDefault="00482D2C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Administrador del Proyecto </w:t>
            </w:r>
          </w:p>
        </w:tc>
      </w:tr>
      <w:tr w:rsidR="00005C90" w:rsidRPr="00005C90" w14:paraId="45AF0E5A" w14:textId="77777777" w:rsidTr="00005C90">
        <w:tc>
          <w:tcPr>
            <w:tcW w:w="4788" w:type="dxa"/>
          </w:tcPr>
          <w:p w14:paraId="7187D267" w14:textId="781F43D0" w:rsidR="00005C90" w:rsidRPr="00005C90" w:rsidRDefault="00482D2C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Definición del Sistema</w:t>
            </w:r>
          </w:p>
        </w:tc>
        <w:tc>
          <w:tcPr>
            <w:tcW w:w="4788" w:type="dxa"/>
          </w:tcPr>
          <w:p w14:paraId="029FC0AB" w14:textId="7F969B74" w:rsidR="00005C90" w:rsidRPr="00005C90" w:rsidRDefault="00482D2C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Tester / Arquitecto del Sistema / Gerente de Configuración y Cambio</w:t>
            </w:r>
            <w:r w:rsidR="008C0FB3">
              <w:rPr>
                <w:lang w:val="es-ES_tradnl"/>
              </w:rPr>
              <w:t xml:space="preserve"> / Analista del sistema</w:t>
            </w:r>
            <w:r w:rsidR="008F173F">
              <w:rPr>
                <w:lang w:val="es-ES_tradnl"/>
              </w:rPr>
              <w:t xml:space="preserve"> / Administrador del Proyecto</w:t>
            </w:r>
          </w:p>
        </w:tc>
      </w:tr>
      <w:tr w:rsidR="00005C90" w:rsidRPr="00005C90" w14:paraId="6997AFB1" w14:textId="77777777" w:rsidTr="00005C90">
        <w:tc>
          <w:tcPr>
            <w:tcW w:w="4788" w:type="dxa"/>
          </w:tcPr>
          <w:p w14:paraId="67C66F4F" w14:textId="075CDC4A" w:rsidR="00005C90" w:rsidRPr="00005C90" w:rsidRDefault="0014262A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Administración de Cambio de Requerimientos</w:t>
            </w:r>
          </w:p>
        </w:tc>
        <w:tc>
          <w:tcPr>
            <w:tcW w:w="4788" w:type="dxa"/>
          </w:tcPr>
          <w:p w14:paraId="42A907A9" w14:textId="6C554275" w:rsidR="00005C90" w:rsidRPr="00005C90" w:rsidRDefault="0014262A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Analista del Sistema</w:t>
            </w:r>
          </w:p>
        </w:tc>
      </w:tr>
      <w:tr w:rsidR="00005C90" w:rsidRPr="00005C90" w14:paraId="1F8AFDBC" w14:textId="77777777" w:rsidTr="00005C90">
        <w:tc>
          <w:tcPr>
            <w:tcW w:w="4788" w:type="dxa"/>
          </w:tcPr>
          <w:p w14:paraId="7B3BF635" w14:textId="6F6CE225" w:rsidR="00005C90" w:rsidRPr="00005C90" w:rsidRDefault="0014262A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Desempeño de Arquitectura de </w:t>
            </w:r>
            <w:r w:rsidR="008C0FB3">
              <w:rPr>
                <w:lang w:val="es-ES_tradnl"/>
              </w:rPr>
              <w:t>Síntesis</w:t>
            </w:r>
          </w:p>
        </w:tc>
        <w:tc>
          <w:tcPr>
            <w:tcW w:w="4788" w:type="dxa"/>
          </w:tcPr>
          <w:p w14:paraId="46615873" w14:textId="604F63F2" w:rsidR="00005C90" w:rsidRPr="00005C90" w:rsidRDefault="0014262A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Arquitecto del Software</w:t>
            </w:r>
          </w:p>
        </w:tc>
      </w:tr>
      <w:tr w:rsidR="00005C90" w:rsidRPr="00005C90" w14:paraId="7C8F84B2" w14:textId="77777777" w:rsidTr="00005C90">
        <w:tc>
          <w:tcPr>
            <w:tcW w:w="4788" w:type="dxa"/>
          </w:tcPr>
          <w:p w14:paraId="3234D37D" w14:textId="38978FE2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Administración</w:t>
            </w:r>
            <w:r w:rsidR="0014262A">
              <w:rPr>
                <w:lang w:val="es-ES_tradnl"/>
              </w:rPr>
              <w:t xml:space="preserve"> de Peticiones de Cambio </w:t>
            </w:r>
          </w:p>
        </w:tc>
        <w:tc>
          <w:tcPr>
            <w:tcW w:w="4788" w:type="dxa"/>
          </w:tcPr>
          <w:p w14:paraId="2FA2331C" w14:textId="42CF0968" w:rsidR="00005C90" w:rsidRPr="00005C90" w:rsidRDefault="0014262A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Gerente de Configuración y Cambio</w:t>
            </w:r>
          </w:p>
        </w:tc>
      </w:tr>
      <w:tr w:rsidR="00005C90" w:rsidRPr="00005C90" w14:paraId="49617BCD" w14:textId="77777777" w:rsidTr="00005C90">
        <w:tc>
          <w:tcPr>
            <w:tcW w:w="4788" w:type="dxa"/>
          </w:tcPr>
          <w:p w14:paraId="28E2A477" w14:textId="3F2C9A41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3 - Marzo</w:t>
            </w:r>
          </w:p>
        </w:tc>
        <w:tc>
          <w:tcPr>
            <w:tcW w:w="4788" w:type="dxa"/>
          </w:tcPr>
          <w:p w14:paraId="19CC3031" w14:textId="77777777" w:rsidR="00005C90" w:rsidRPr="00005C90" w:rsidRDefault="00005C90" w:rsidP="00005C90">
            <w:pPr>
              <w:rPr>
                <w:lang w:val="es-ES_tradnl"/>
              </w:rPr>
            </w:pPr>
          </w:p>
        </w:tc>
      </w:tr>
      <w:tr w:rsidR="00005C90" w:rsidRPr="00005C90" w14:paraId="73FF4D67" w14:textId="77777777" w:rsidTr="00005C90">
        <w:tc>
          <w:tcPr>
            <w:tcW w:w="4788" w:type="dxa"/>
          </w:tcPr>
          <w:p w14:paraId="3BD7438F" w14:textId="5A1DA776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Mejorar la Definición del Sistema</w:t>
            </w:r>
          </w:p>
        </w:tc>
        <w:tc>
          <w:tcPr>
            <w:tcW w:w="4788" w:type="dxa"/>
          </w:tcPr>
          <w:p w14:paraId="4C47A7DB" w14:textId="7522CA15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Tester / Arquitecto del Sistema / Gerente de Configuración y Cambio / Analista del sistema</w:t>
            </w:r>
            <w:r w:rsidR="008F173F">
              <w:rPr>
                <w:lang w:val="es-ES_tradnl"/>
              </w:rPr>
              <w:t xml:space="preserve"> / Administrador del Proyecto </w:t>
            </w:r>
          </w:p>
        </w:tc>
      </w:tr>
      <w:tr w:rsidR="00005C90" w:rsidRPr="00005C90" w14:paraId="07FBC301" w14:textId="77777777" w:rsidTr="00005C90">
        <w:tc>
          <w:tcPr>
            <w:tcW w:w="4788" w:type="dxa"/>
          </w:tcPr>
          <w:p w14:paraId="2449683F" w14:textId="43DE1532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Administración de Cambios de los Requerimientos</w:t>
            </w:r>
          </w:p>
        </w:tc>
        <w:tc>
          <w:tcPr>
            <w:tcW w:w="4788" w:type="dxa"/>
          </w:tcPr>
          <w:p w14:paraId="2F310E3B" w14:textId="3F807035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Analista del Sistema</w:t>
            </w:r>
          </w:p>
        </w:tc>
      </w:tr>
      <w:tr w:rsidR="00005C90" w:rsidRPr="00005C90" w14:paraId="7C7AF468" w14:textId="77777777" w:rsidTr="00005C90">
        <w:tc>
          <w:tcPr>
            <w:tcW w:w="4788" w:type="dxa"/>
          </w:tcPr>
          <w:p w14:paraId="6074C179" w14:textId="39DFFC3A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Evaluar el Alcance y Riesgo del Proyecto</w:t>
            </w:r>
          </w:p>
        </w:tc>
        <w:tc>
          <w:tcPr>
            <w:tcW w:w="4788" w:type="dxa"/>
          </w:tcPr>
          <w:p w14:paraId="7A2F1D10" w14:textId="60DC0779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Administrador del Proyecto</w:t>
            </w:r>
          </w:p>
        </w:tc>
      </w:tr>
      <w:tr w:rsidR="00005C90" w:rsidRPr="00005C90" w14:paraId="5B5ADF0A" w14:textId="77777777" w:rsidTr="00005C90">
        <w:tc>
          <w:tcPr>
            <w:tcW w:w="4788" w:type="dxa"/>
          </w:tcPr>
          <w:p w14:paraId="13FF34E4" w14:textId="157053C8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Plan para la Siguiente Iteración</w:t>
            </w:r>
          </w:p>
        </w:tc>
        <w:tc>
          <w:tcPr>
            <w:tcW w:w="4788" w:type="dxa"/>
          </w:tcPr>
          <w:p w14:paraId="409CD317" w14:textId="47BA5957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Administrador del Proyecto</w:t>
            </w:r>
          </w:p>
        </w:tc>
      </w:tr>
      <w:tr w:rsidR="00005C90" w:rsidRPr="00005C90" w14:paraId="7FF8C507" w14:textId="77777777" w:rsidTr="00005C90">
        <w:tc>
          <w:tcPr>
            <w:tcW w:w="4788" w:type="dxa"/>
          </w:tcPr>
          <w:p w14:paraId="482B59A0" w14:textId="1C93A6BB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Mejorar el Plan de Desarrollo del Software</w:t>
            </w:r>
          </w:p>
        </w:tc>
        <w:tc>
          <w:tcPr>
            <w:tcW w:w="4788" w:type="dxa"/>
          </w:tcPr>
          <w:p w14:paraId="421A248B" w14:textId="67701D96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>Administrador del Proyecto</w:t>
            </w:r>
          </w:p>
        </w:tc>
      </w:tr>
      <w:tr w:rsidR="00005C90" w:rsidRPr="00005C90" w14:paraId="597F3E52" w14:textId="77777777" w:rsidTr="00005C90">
        <w:tc>
          <w:tcPr>
            <w:tcW w:w="4788" w:type="dxa"/>
          </w:tcPr>
          <w:p w14:paraId="05ABAA43" w14:textId="77AAB99D" w:rsidR="00005C90" w:rsidRPr="00005C90" w:rsidRDefault="008C0FB3" w:rsidP="008C0FB3">
            <w:pPr>
              <w:rPr>
                <w:lang w:val="es-ES_tradnl"/>
              </w:rPr>
            </w:pPr>
            <w:r>
              <w:rPr>
                <w:lang w:val="es-ES_tradnl"/>
              </w:rPr>
              <w:t>Administración de cambio de Peticiones</w:t>
            </w:r>
          </w:p>
        </w:tc>
        <w:tc>
          <w:tcPr>
            <w:tcW w:w="4788" w:type="dxa"/>
          </w:tcPr>
          <w:p w14:paraId="25AF849D" w14:textId="0125404A" w:rsidR="00005C90" w:rsidRPr="00005C90" w:rsidRDefault="008C0FB3" w:rsidP="00005C9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Gerente de Configuración y Cambio </w:t>
            </w:r>
          </w:p>
        </w:tc>
      </w:tr>
    </w:tbl>
    <w:p w14:paraId="408F5934" w14:textId="77777777" w:rsidR="00005C90" w:rsidRPr="00005C90" w:rsidRDefault="00005C90" w:rsidP="00005C90"/>
    <w:p w14:paraId="03395518" w14:textId="76D6C3BB" w:rsidR="00D75C56" w:rsidRDefault="00170348">
      <w:pPr>
        <w:pStyle w:val="Heading1"/>
        <w:rPr>
          <w:lang w:val="es-ES_tradnl"/>
        </w:rPr>
      </w:pPr>
      <w:bookmarkStart w:id="14" w:name="_Toc318386241"/>
      <w:r w:rsidRPr="00D55307">
        <w:rPr>
          <w:lang w:val="es-ES_tradnl"/>
        </w:rPr>
        <w:t>Recursos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C0FB3" w:rsidRPr="008C0FB3" w14:paraId="64B8F5FF" w14:textId="77777777" w:rsidTr="008C0FB3">
        <w:tc>
          <w:tcPr>
            <w:tcW w:w="4788" w:type="dxa"/>
          </w:tcPr>
          <w:p w14:paraId="76D9856B" w14:textId="40B960E4" w:rsidR="008C0FB3" w:rsidRPr="008C0FB3" w:rsidRDefault="008C0FB3" w:rsidP="008C0FB3">
            <w:pPr>
              <w:rPr>
                <w:lang w:val="es-ES_tradnl"/>
              </w:rPr>
            </w:pPr>
            <w:r w:rsidRPr="008C0FB3">
              <w:rPr>
                <w:lang w:val="es-ES_tradnl"/>
              </w:rPr>
              <w:t xml:space="preserve">Equipo de Trabajo </w:t>
            </w:r>
          </w:p>
        </w:tc>
        <w:tc>
          <w:tcPr>
            <w:tcW w:w="4788" w:type="dxa"/>
          </w:tcPr>
          <w:p w14:paraId="11E04B64" w14:textId="22C6EDE3" w:rsidR="008C0FB3" w:rsidRPr="008C0FB3" w:rsidRDefault="008C0FB3" w:rsidP="008C0FB3">
            <w:pPr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</w:tr>
      <w:tr w:rsidR="008C0FB3" w:rsidRPr="008C0FB3" w14:paraId="00C2E918" w14:textId="77777777" w:rsidTr="008C0FB3">
        <w:tc>
          <w:tcPr>
            <w:tcW w:w="4788" w:type="dxa"/>
          </w:tcPr>
          <w:p w14:paraId="26C21A18" w14:textId="7950D3E1" w:rsidR="008C0FB3" w:rsidRPr="008C0FB3" w:rsidRDefault="00A06939" w:rsidP="008C0FB3">
            <w:pPr>
              <w:rPr>
                <w:lang w:val="es-ES_tradnl"/>
              </w:rPr>
            </w:pPr>
            <w:r>
              <w:rPr>
                <w:lang w:val="es-ES_tradnl"/>
              </w:rPr>
              <w:t>Mario Contreras</w:t>
            </w:r>
          </w:p>
        </w:tc>
        <w:tc>
          <w:tcPr>
            <w:tcW w:w="4788" w:type="dxa"/>
          </w:tcPr>
          <w:p w14:paraId="7F6FD81E" w14:textId="2CDD45B1" w:rsidR="008C0FB3" w:rsidRPr="008C0FB3" w:rsidRDefault="00A06939" w:rsidP="008C0FB3">
            <w:pPr>
              <w:rPr>
                <w:lang w:val="es-ES_tradnl"/>
              </w:rPr>
            </w:pPr>
            <w:r>
              <w:rPr>
                <w:lang w:val="es-ES_tradnl"/>
              </w:rPr>
              <w:t>Desarrollador</w:t>
            </w:r>
          </w:p>
        </w:tc>
      </w:tr>
      <w:tr w:rsidR="008C0FB3" w:rsidRPr="008C0FB3" w14:paraId="24B7D4A8" w14:textId="77777777" w:rsidTr="008C0FB3">
        <w:tc>
          <w:tcPr>
            <w:tcW w:w="4788" w:type="dxa"/>
          </w:tcPr>
          <w:p w14:paraId="5074EA4D" w14:textId="3FC760F5" w:rsidR="008C0FB3" w:rsidRPr="008C0FB3" w:rsidRDefault="00A06939" w:rsidP="008C0FB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Carla Prieto </w:t>
            </w:r>
          </w:p>
        </w:tc>
        <w:tc>
          <w:tcPr>
            <w:tcW w:w="4788" w:type="dxa"/>
          </w:tcPr>
          <w:p w14:paraId="304D68BD" w14:textId="200949D5" w:rsidR="008C0FB3" w:rsidRPr="008C0FB3" w:rsidRDefault="00A06939" w:rsidP="008C0FB3">
            <w:pPr>
              <w:rPr>
                <w:lang w:val="es-ES_tradnl"/>
              </w:rPr>
            </w:pPr>
            <w:r>
              <w:rPr>
                <w:lang w:val="es-ES_tradnl"/>
              </w:rPr>
              <w:t>Tester</w:t>
            </w:r>
          </w:p>
        </w:tc>
      </w:tr>
      <w:tr w:rsidR="008C0FB3" w:rsidRPr="008C0FB3" w14:paraId="5097DBEC" w14:textId="77777777" w:rsidTr="008C0FB3">
        <w:tc>
          <w:tcPr>
            <w:tcW w:w="4788" w:type="dxa"/>
          </w:tcPr>
          <w:p w14:paraId="3B65FB23" w14:textId="760356D6" w:rsidR="008C0FB3" w:rsidRPr="008C0FB3" w:rsidRDefault="00A06939" w:rsidP="008C0FB3">
            <w:pPr>
              <w:rPr>
                <w:lang w:val="es-ES_tradnl"/>
              </w:rPr>
            </w:pPr>
            <w:r>
              <w:rPr>
                <w:lang w:val="es-ES_tradnl"/>
              </w:rPr>
              <w:t>Iván Martell</w:t>
            </w:r>
          </w:p>
        </w:tc>
        <w:tc>
          <w:tcPr>
            <w:tcW w:w="4788" w:type="dxa"/>
          </w:tcPr>
          <w:p w14:paraId="526039D7" w14:textId="481C5198" w:rsidR="008C0FB3" w:rsidRPr="008C0FB3" w:rsidRDefault="00A06939" w:rsidP="00A06939">
            <w:pPr>
              <w:rPr>
                <w:lang w:val="es-ES_tradnl"/>
              </w:rPr>
            </w:pPr>
            <w:r>
              <w:rPr>
                <w:lang w:val="es-ES_tradnl"/>
              </w:rPr>
              <w:t>Arquitecto del Software</w:t>
            </w:r>
          </w:p>
        </w:tc>
      </w:tr>
      <w:tr w:rsidR="008C0FB3" w:rsidRPr="008C0FB3" w14:paraId="697EE72D" w14:textId="77777777" w:rsidTr="008C0FB3">
        <w:tc>
          <w:tcPr>
            <w:tcW w:w="4788" w:type="dxa"/>
          </w:tcPr>
          <w:p w14:paraId="6CDCDF5F" w14:textId="19C68E26" w:rsidR="008C0FB3" w:rsidRPr="008C0FB3" w:rsidRDefault="00A06939" w:rsidP="008C0FB3">
            <w:pPr>
              <w:rPr>
                <w:lang w:val="es-ES_tradnl"/>
              </w:rPr>
            </w:pPr>
            <w:r>
              <w:rPr>
                <w:lang w:val="es-ES_tradnl"/>
              </w:rPr>
              <w:t>Rubén Ojeda</w:t>
            </w:r>
          </w:p>
        </w:tc>
        <w:tc>
          <w:tcPr>
            <w:tcW w:w="4788" w:type="dxa"/>
          </w:tcPr>
          <w:p w14:paraId="70723C44" w14:textId="017311A9" w:rsidR="008C0FB3" w:rsidRPr="008C0FB3" w:rsidRDefault="00A06939" w:rsidP="008C0FB3">
            <w:pPr>
              <w:rPr>
                <w:lang w:val="es-ES_tradnl"/>
              </w:rPr>
            </w:pPr>
            <w:r>
              <w:rPr>
                <w:lang w:val="es-ES_tradnl"/>
              </w:rPr>
              <w:t>Analista del Sistema</w:t>
            </w:r>
          </w:p>
        </w:tc>
      </w:tr>
      <w:tr w:rsidR="008C0FB3" w:rsidRPr="008C0FB3" w14:paraId="2048FB39" w14:textId="77777777" w:rsidTr="008C0FB3">
        <w:tc>
          <w:tcPr>
            <w:tcW w:w="4788" w:type="dxa"/>
          </w:tcPr>
          <w:p w14:paraId="44778788" w14:textId="0B2AFFDF" w:rsidR="008C0FB3" w:rsidRPr="008C0FB3" w:rsidRDefault="00A06939" w:rsidP="008C0FB3">
            <w:pPr>
              <w:rPr>
                <w:lang w:val="es-ES_tradnl"/>
              </w:rPr>
            </w:pPr>
            <w:r>
              <w:rPr>
                <w:lang w:val="es-ES_tradnl"/>
              </w:rPr>
              <w:t>Sofía Terrazas</w:t>
            </w:r>
          </w:p>
        </w:tc>
        <w:tc>
          <w:tcPr>
            <w:tcW w:w="4788" w:type="dxa"/>
          </w:tcPr>
          <w:p w14:paraId="3897529C" w14:textId="5FF08467" w:rsidR="008C0FB3" w:rsidRPr="008C0FB3" w:rsidRDefault="00A06939" w:rsidP="008C0FB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Administrador del Proyecto </w:t>
            </w:r>
          </w:p>
        </w:tc>
      </w:tr>
      <w:tr w:rsidR="008C0FB3" w:rsidRPr="008C0FB3" w14:paraId="4622D104" w14:textId="77777777" w:rsidTr="008C0FB3">
        <w:tc>
          <w:tcPr>
            <w:tcW w:w="4788" w:type="dxa"/>
          </w:tcPr>
          <w:p w14:paraId="2ADA774D" w14:textId="5C986A55" w:rsidR="008C0FB3" w:rsidRPr="008C0FB3" w:rsidRDefault="00A06939" w:rsidP="008C0FB3">
            <w:pPr>
              <w:rPr>
                <w:lang w:val="es-ES_tradnl"/>
              </w:rPr>
            </w:pPr>
            <w:r>
              <w:rPr>
                <w:lang w:val="es-ES_tradnl"/>
              </w:rPr>
              <w:t>Ángel González</w:t>
            </w:r>
          </w:p>
        </w:tc>
        <w:tc>
          <w:tcPr>
            <w:tcW w:w="4788" w:type="dxa"/>
          </w:tcPr>
          <w:p w14:paraId="1A1F844A" w14:textId="1ED1B861" w:rsidR="008C0FB3" w:rsidRPr="008C0FB3" w:rsidRDefault="00A06939" w:rsidP="008C0FB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Gerente de Configuración y Cambio </w:t>
            </w:r>
          </w:p>
        </w:tc>
      </w:tr>
    </w:tbl>
    <w:p w14:paraId="5D809C51" w14:textId="77777777" w:rsidR="008C0FB3" w:rsidRPr="008C0FB3" w:rsidRDefault="008C0FB3" w:rsidP="008C0FB3"/>
    <w:p w14:paraId="21631078" w14:textId="6579C73E" w:rsidR="00D75C56" w:rsidRPr="00D55307" w:rsidRDefault="00170348">
      <w:pPr>
        <w:pStyle w:val="Heading1"/>
        <w:rPr>
          <w:b w:val="0"/>
          <w:lang w:val="es-ES_tradnl"/>
        </w:rPr>
      </w:pPr>
      <w:bookmarkStart w:id="15" w:name="_Toc318386242"/>
      <w:r w:rsidRPr="00D55307">
        <w:rPr>
          <w:lang w:val="es-ES_tradnl"/>
        </w:rPr>
        <w:t>Casos de Uso</w:t>
      </w:r>
      <w:bookmarkEnd w:id="15"/>
    </w:p>
    <w:p w14:paraId="5C9EDD33" w14:textId="62D41C9E" w:rsidR="00E75981" w:rsidRPr="00901040" w:rsidRDefault="00E75981" w:rsidP="00E75981">
      <w:pPr>
        <w:ind w:left="720"/>
        <w:rPr>
          <w:lang w:val="es-ES_tradnl"/>
        </w:rPr>
      </w:pPr>
      <w:bookmarkStart w:id="16" w:name="_Toc318386243"/>
      <w:r w:rsidRPr="00901040">
        <w:rPr>
          <w:lang w:val="es-ES_tradnl"/>
        </w:rPr>
        <w:t xml:space="preserve">Ver de documento de </w:t>
      </w:r>
      <w:r>
        <w:rPr>
          <w:lang w:val="es-ES_tradnl"/>
        </w:rPr>
        <w:t>Casos de Uso. [2</w:t>
      </w:r>
      <w:bookmarkStart w:id="17" w:name="_GoBack"/>
      <w:bookmarkEnd w:id="17"/>
      <w:r w:rsidRPr="00901040">
        <w:rPr>
          <w:lang w:val="es-ES_tradnl"/>
        </w:rPr>
        <w:t>]</w:t>
      </w:r>
    </w:p>
    <w:p w14:paraId="521929E9" w14:textId="5C99B490" w:rsidR="00D75C56" w:rsidRPr="00D55307" w:rsidRDefault="00170348">
      <w:pPr>
        <w:pStyle w:val="Heading1"/>
        <w:rPr>
          <w:lang w:val="es-ES_tradnl"/>
        </w:rPr>
      </w:pPr>
      <w:r w:rsidRPr="00D55307">
        <w:rPr>
          <w:lang w:val="es-ES_tradnl"/>
        </w:rPr>
        <w:t>Criterios de Evaluación</w:t>
      </w:r>
      <w:bookmarkEnd w:id="16"/>
      <w:r w:rsidRPr="00D55307">
        <w:rPr>
          <w:lang w:val="es-ES_tradnl"/>
        </w:rPr>
        <w:t xml:space="preserve"> </w:t>
      </w:r>
    </w:p>
    <w:p w14:paraId="4B0C7246" w14:textId="01965D91" w:rsidR="0082463C" w:rsidRPr="00665364" w:rsidRDefault="0082463C" w:rsidP="0082463C">
      <w:pPr>
        <w:pStyle w:val="ListParagraph"/>
        <w:numPr>
          <w:ilvl w:val="0"/>
          <w:numId w:val="22"/>
        </w:numPr>
        <w:spacing w:line="276" w:lineRule="auto"/>
        <w:rPr>
          <w:lang w:val="es-ES_tradnl"/>
        </w:rPr>
      </w:pPr>
      <w:r w:rsidRPr="00665364">
        <w:rPr>
          <w:lang w:val="es-ES_tradnl"/>
        </w:rPr>
        <w:t xml:space="preserve">Visión general bien definida </w:t>
      </w:r>
    </w:p>
    <w:p w14:paraId="01464383" w14:textId="77777777" w:rsidR="0082463C" w:rsidRPr="00665364" w:rsidRDefault="0082463C" w:rsidP="000C5B74">
      <w:pPr>
        <w:pStyle w:val="InfoBlue"/>
        <w:rPr>
          <w:i w:val="0"/>
        </w:rPr>
      </w:pPr>
      <w:r w:rsidRPr="00665364">
        <w:rPr>
          <w:i w:val="0"/>
        </w:rPr>
        <w:t>100% casos de uso identificados</w:t>
      </w:r>
    </w:p>
    <w:p w14:paraId="0EA808D0" w14:textId="77777777" w:rsidR="0082463C" w:rsidRPr="00665364" w:rsidRDefault="0082463C" w:rsidP="000C5B74">
      <w:pPr>
        <w:pStyle w:val="InfoBlue"/>
        <w:rPr>
          <w:i w:val="0"/>
        </w:rPr>
      </w:pPr>
      <w:r w:rsidRPr="00665364">
        <w:rPr>
          <w:i w:val="0"/>
        </w:rPr>
        <w:t>100% de actores identificados</w:t>
      </w:r>
    </w:p>
    <w:p w14:paraId="07723C2D" w14:textId="0BA52905" w:rsidR="00901040" w:rsidRPr="00665364" w:rsidRDefault="00901040" w:rsidP="000C5B74">
      <w:pPr>
        <w:pStyle w:val="InfoBlue"/>
        <w:rPr>
          <w:i w:val="0"/>
        </w:rPr>
      </w:pPr>
      <w:r w:rsidRPr="00665364">
        <w:rPr>
          <w:i w:val="0"/>
        </w:rPr>
        <w:t>Casos de uso priorizados</w:t>
      </w:r>
    </w:p>
    <w:p w14:paraId="2A69AC2F" w14:textId="14CE57D6" w:rsidR="003E4A72" w:rsidRPr="00665364" w:rsidRDefault="0082463C" w:rsidP="000C5B74">
      <w:pPr>
        <w:pStyle w:val="InfoBlue"/>
        <w:rPr>
          <w:i w:val="0"/>
        </w:rPr>
      </w:pPr>
      <w:r w:rsidRPr="00665364">
        <w:rPr>
          <w:i w:val="0"/>
        </w:rPr>
        <w:t>Plan de desarrollo del Software terminado </w:t>
      </w:r>
    </w:p>
    <w:p w14:paraId="5A2360FC" w14:textId="3673E264" w:rsidR="00901040" w:rsidRPr="00665364" w:rsidRDefault="00901040" w:rsidP="000C5B74">
      <w:pPr>
        <w:pStyle w:val="InfoBlue"/>
        <w:rPr>
          <w:i w:val="0"/>
        </w:rPr>
      </w:pPr>
      <w:r w:rsidRPr="00665364">
        <w:rPr>
          <w:i w:val="0"/>
        </w:rPr>
        <w:t>Lista de riesgos terminada</w:t>
      </w:r>
    </w:p>
    <w:p w14:paraId="75959B42" w14:textId="77777777" w:rsidR="00901040" w:rsidRPr="00901040" w:rsidRDefault="00901040" w:rsidP="00901040">
      <w:pPr>
        <w:pStyle w:val="BodyText"/>
      </w:pPr>
    </w:p>
    <w:p w14:paraId="2C4BDE22" w14:textId="77777777" w:rsidR="00901040" w:rsidRPr="00901040" w:rsidRDefault="00901040" w:rsidP="00901040">
      <w:pPr>
        <w:pStyle w:val="BodyText"/>
      </w:pPr>
    </w:p>
    <w:sectPr w:rsidR="00901040" w:rsidRPr="0090104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E5570" w14:textId="77777777" w:rsidR="008C0FB3" w:rsidRDefault="008C0FB3">
      <w:pPr>
        <w:spacing w:line="240" w:lineRule="auto"/>
      </w:pPr>
      <w:r>
        <w:separator/>
      </w:r>
    </w:p>
  </w:endnote>
  <w:endnote w:type="continuationSeparator" w:id="0">
    <w:p w14:paraId="181CA9D0" w14:textId="77777777" w:rsidR="008C0FB3" w:rsidRDefault="008C0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8CBED" w14:textId="77777777" w:rsidR="008C0FB3" w:rsidRDefault="008C0F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D3F0E1" w14:textId="77777777" w:rsidR="008C0FB3" w:rsidRDefault="008C0FB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0FB3" w:rsidRPr="00B43539" w14:paraId="3CA5CFA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259FE7" w14:textId="2AB13240" w:rsidR="008C0FB3" w:rsidRPr="00B43539" w:rsidRDefault="008C0FB3">
          <w:pPr>
            <w:ind w:right="360"/>
            <w:rPr>
              <w:lang w:val="es-ES_tradnl"/>
            </w:rPr>
          </w:pPr>
          <w:r w:rsidRPr="00B43539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7428A1" w14:textId="494AACB5" w:rsidR="008C0FB3" w:rsidRPr="00B43539" w:rsidRDefault="008C0FB3" w:rsidP="00B43539">
          <w:pPr>
            <w:jc w:val="center"/>
            <w:rPr>
              <w:lang w:val="es-ES_tradnl"/>
            </w:rPr>
          </w:pPr>
          <w:r w:rsidRPr="00B43539">
            <w:rPr>
              <w:lang w:val="es-ES_tradnl"/>
            </w:rPr>
            <w:sym w:font="Symbol" w:char="F0D3"/>
          </w:r>
          <w:r w:rsidRPr="00B43539">
            <w:rPr>
              <w:lang w:val="es-ES_tradnl"/>
            </w:rPr>
            <w:t xml:space="preserve">Easy Money, </w:t>
          </w:r>
          <w:r w:rsidRPr="00B43539">
            <w:rPr>
              <w:lang w:val="es-ES_tradnl"/>
            </w:rPr>
            <w:fldChar w:fldCharType="begin"/>
          </w:r>
          <w:r w:rsidRPr="00B43539">
            <w:rPr>
              <w:lang w:val="es-ES_tradnl"/>
            </w:rPr>
            <w:instrText xml:space="preserve"> DATE \@ "yyyy" </w:instrText>
          </w:r>
          <w:r w:rsidRPr="00B43539">
            <w:rPr>
              <w:lang w:val="es-ES_tradnl"/>
            </w:rPr>
            <w:fldChar w:fldCharType="separate"/>
          </w:r>
          <w:r w:rsidR="00E75981">
            <w:rPr>
              <w:noProof/>
              <w:lang w:val="es-ES_tradnl"/>
            </w:rPr>
            <w:t>2016</w:t>
          </w:r>
          <w:r w:rsidRPr="00B43539">
            <w:rPr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475572" w14:textId="3BEA818D" w:rsidR="008C0FB3" w:rsidRPr="00B43539" w:rsidRDefault="008C0FB3" w:rsidP="00B43539">
          <w:pPr>
            <w:jc w:val="right"/>
            <w:rPr>
              <w:lang w:val="es-ES_tradnl"/>
            </w:rPr>
          </w:pPr>
          <w:r>
            <w:rPr>
              <w:lang w:val="es-ES_tradnl"/>
            </w:rPr>
            <w:t>Pá</w:t>
          </w:r>
          <w:r w:rsidRPr="00B43539">
            <w:rPr>
              <w:lang w:val="es-ES_tradnl"/>
            </w:rPr>
            <w:t xml:space="preserve">gina </w:t>
          </w:r>
          <w:r w:rsidRPr="00B43539">
            <w:rPr>
              <w:rStyle w:val="PageNumber"/>
              <w:lang w:val="es-ES_tradnl"/>
            </w:rPr>
            <w:fldChar w:fldCharType="begin"/>
          </w:r>
          <w:r w:rsidRPr="00B43539">
            <w:rPr>
              <w:rStyle w:val="PageNumber"/>
              <w:lang w:val="es-ES_tradnl"/>
            </w:rPr>
            <w:instrText xml:space="preserve"> PAGE </w:instrText>
          </w:r>
          <w:r w:rsidRPr="00B43539">
            <w:rPr>
              <w:rStyle w:val="PageNumber"/>
              <w:lang w:val="es-ES_tradnl"/>
            </w:rPr>
            <w:fldChar w:fldCharType="separate"/>
          </w:r>
          <w:r w:rsidR="00E75981">
            <w:rPr>
              <w:rStyle w:val="PageNumber"/>
              <w:noProof/>
              <w:lang w:val="es-ES_tradnl"/>
            </w:rPr>
            <w:t>5</w:t>
          </w:r>
          <w:r w:rsidRPr="00B43539">
            <w:rPr>
              <w:rStyle w:val="PageNumber"/>
              <w:lang w:val="es-ES_tradnl"/>
            </w:rPr>
            <w:fldChar w:fldCharType="end"/>
          </w:r>
          <w:r w:rsidRPr="00B43539">
            <w:rPr>
              <w:rStyle w:val="PageNumber"/>
              <w:lang w:val="es-ES_tradnl"/>
            </w:rPr>
            <w:t xml:space="preserve"> of </w:t>
          </w:r>
          <w:r w:rsidRPr="00B43539">
            <w:rPr>
              <w:rStyle w:val="PageNumber"/>
              <w:lang w:val="es-ES_tradnl"/>
            </w:rPr>
            <w:fldChar w:fldCharType="begin"/>
          </w:r>
          <w:r w:rsidRPr="00B43539">
            <w:rPr>
              <w:rStyle w:val="PageNumber"/>
              <w:lang w:val="es-ES_tradnl"/>
            </w:rPr>
            <w:instrText xml:space="preserve"> NUMPAGES  \* MERGEFORMAT </w:instrText>
          </w:r>
          <w:r w:rsidRPr="00B43539">
            <w:rPr>
              <w:rStyle w:val="PageNumber"/>
              <w:lang w:val="es-ES_tradnl"/>
            </w:rPr>
            <w:fldChar w:fldCharType="separate"/>
          </w:r>
          <w:r w:rsidR="00E75981">
            <w:rPr>
              <w:rStyle w:val="PageNumber"/>
              <w:noProof/>
              <w:lang w:val="es-ES_tradnl"/>
            </w:rPr>
            <w:t>5</w:t>
          </w:r>
          <w:r w:rsidRPr="00B43539">
            <w:rPr>
              <w:rStyle w:val="PageNumber"/>
              <w:lang w:val="es-ES_tradnl"/>
            </w:rPr>
            <w:fldChar w:fldCharType="end"/>
          </w:r>
        </w:p>
      </w:tc>
    </w:tr>
  </w:tbl>
  <w:p w14:paraId="401C2052" w14:textId="77777777" w:rsidR="008C0FB3" w:rsidRDefault="008C0FB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965EF" w14:textId="77777777" w:rsidR="008C0FB3" w:rsidRDefault="008C0F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F4710" w14:textId="77777777" w:rsidR="008C0FB3" w:rsidRDefault="008C0FB3">
      <w:pPr>
        <w:spacing w:line="240" w:lineRule="auto"/>
      </w:pPr>
      <w:r>
        <w:separator/>
      </w:r>
    </w:p>
  </w:footnote>
  <w:footnote w:type="continuationSeparator" w:id="0">
    <w:p w14:paraId="2E95B253" w14:textId="77777777" w:rsidR="008C0FB3" w:rsidRDefault="008C0F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947757" w14:textId="77777777" w:rsidR="008C0FB3" w:rsidRDefault="008C0FB3">
    <w:pPr>
      <w:rPr>
        <w:sz w:val="24"/>
      </w:rPr>
    </w:pPr>
  </w:p>
  <w:p w14:paraId="56B306EA" w14:textId="77777777" w:rsidR="008C0FB3" w:rsidRDefault="008C0FB3">
    <w:pPr>
      <w:pBdr>
        <w:top w:val="single" w:sz="6" w:space="1" w:color="auto"/>
      </w:pBdr>
      <w:rPr>
        <w:sz w:val="24"/>
      </w:rPr>
    </w:pPr>
  </w:p>
  <w:p w14:paraId="2D1D35B2" w14:textId="77777777" w:rsidR="008C0FB3" w:rsidRDefault="008C0FB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14:paraId="54A1BCB6" w14:textId="77777777" w:rsidR="008C0FB3" w:rsidRDefault="008C0FB3">
    <w:pPr>
      <w:pBdr>
        <w:bottom w:val="single" w:sz="6" w:space="1" w:color="auto"/>
      </w:pBdr>
      <w:jc w:val="right"/>
      <w:rPr>
        <w:sz w:val="24"/>
      </w:rPr>
    </w:pPr>
  </w:p>
  <w:p w14:paraId="5BD18428" w14:textId="77777777" w:rsidR="008C0FB3" w:rsidRDefault="008C0F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0FB3" w:rsidRPr="00203CC8" w14:paraId="56CB1AF0" w14:textId="77777777">
      <w:tc>
        <w:tcPr>
          <w:tcW w:w="6379" w:type="dxa"/>
        </w:tcPr>
        <w:p w14:paraId="18114911" w14:textId="77777777" w:rsidR="008C0FB3" w:rsidRPr="00203CC8" w:rsidRDefault="008C0FB3" w:rsidP="003E4A72">
          <w:pPr>
            <w:rPr>
              <w:lang w:val="es-ES_tradnl"/>
            </w:rPr>
          </w:pPr>
          <w:r w:rsidRPr="00203CC8">
            <w:rPr>
              <w:lang w:val="es-ES_tradnl"/>
            </w:rPr>
            <w:t>Nómina web</w:t>
          </w:r>
        </w:p>
      </w:tc>
      <w:tc>
        <w:tcPr>
          <w:tcW w:w="3179" w:type="dxa"/>
        </w:tcPr>
        <w:p w14:paraId="6A2CE146" w14:textId="77777777" w:rsidR="008C0FB3" w:rsidRPr="00203CC8" w:rsidRDefault="008C0FB3" w:rsidP="003E4A72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203CC8">
            <w:rPr>
              <w:lang w:val="es-ES_tradnl"/>
            </w:rPr>
            <w:t xml:space="preserve">  Versión: 1.0</w:t>
          </w:r>
        </w:p>
      </w:tc>
    </w:tr>
    <w:tr w:rsidR="008C0FB3" w:rsidRPr="00203CC8" w14:paraId="46616AFE" w14:textId="77777777">
      <w:tc>
        <w:tcPr>
          <w:tcW w:w="6379" w:type="dxa"/>
        </w:tcPr>
        <w:p w14:paraId="48D5413A" w14:textId="77777777" w:rsidR="008C0FB3" w:rsidRPr="00203CC8" w:rsidRDefault="008C0FB3" w:rsidP="003E4A72">
          <w:pPr>
            <w:rPr>
              <w:lang w:val="es-ES_tradnl"/>
            </w:rPr>
          </w:pPr>
          <w:r w:rsidRPr="00203CC8">
            <w:rPr>
              <w:lang w:val="es-ES_tradnl"/>
            </w:rPr>
            <w:fldChar w:fldCharType="begin"/>
          </w:r>
          <w:r w:rsidRPr="00203CC8">
            <w:rPr>
              <w:lang w:val="es-ES_tradnl"/>
            </w:rPr>
            <w:instrText xml:space="preserve"> TITLE  \* MERGEFORMAT </w:instrText>
          </w:r>
          <w:r w:rsidRPr="00203CC8">
            <w:rPr>
              <w:lang w:val="es-ES_tradnl"/>
            </w:rPr>
            <w:fldChar w:fldCharType="separate"/>
          </w:r>
          <w:r w:rsidRPr="00203CC8">
            <w:rPr>
              <w:lang w:val="es-ES_tradnl"/>
            </w:rPr>
            <w:t xml:space="preserve"> Plan</w:t>
          </w:r>
          <w:r w:rsidRPr="00203CC8">
            <w:rPr>
              <w:lang w:val="es-ES_tradnl"/>
            </w:rPr>
            <w:fldChar w:fldCharType="end"/>
          </w:r>
          <w:r w:rsidRPr="00203CC8">
            <w:rPr>
              <w:lang w:val="es-ES_tradnl"/>
            </w:rPr>
            <w:t xml:space="preserve"> de Iteración</w:t>
          </w:r>
        </w:p>
      </w:tc>
      <w:tc>
        <w:tcPr>
          <w:tcW w:w="3179" w:type="dxa"/>
        </w:tcPr>
        <w:p w14:paraId="38343852" w14:textId="77777777" w:rsidR="008C0FB3" w:rsidRPr="00203CC8" w:rsidRDefault="008C0FB3" w:rsidP="003E4A72">
          <w:pPr>
            <w:rPr>
              <w:lang w:val="es-ES_tradnl"/>
            </w:rPr>
          </w:pPr>
          <w:r w:rsidRPr="00203CC8">
            <w:rPr>
              <w:lang w:val="es-ES_tradnl"/>
            </w:rPr>
            <w:t xml:space="preserve">  Día:  22/Feb/16</w:t>
          </w:r>
        </w:p>
      </w:tc>
    </w:tr>
    <w:tr w:rsidR="008C0FB3" w:rsidRPr="00203CC8" w14:paraId="51B3A78E" w14:textId="77777777">
      <w:tc>
        <w:tcPr>
          <w:tcW w:w="9558" w:type="dxa"/>
          <w:gridSpan w:val="2"/>
        </w:tcPr>
        <w:p w14:paraId="22527DDF" w14:textId="77777777" w:rsidR="008C0FB3" w:rsidRPr="00203CC8" w:rsidRDefault="008C0FB3">
          <w:pPr>
            <w:rPr>
              <w:lang w:val="es-ES_tradnl"/>
            </w:rPr>
          </w:pPr>
          <w:r w:rsidRPr="00203CC8">
            <w:rPr>
              <w:lang w:val="es-ES_tradnl"/>
            </w:rPr>
            <w:t>Rup_itpln</w:t>
          </w:r>
        </w:p>
      </w:tc>
    </w:tr>
  </w:tbl>
  <w:p w14:paraId="742FE0BA" w14:textId="77777777" w:rsidR="008C0FB3" w:rsidRDefault="008C0FB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D9340" w14:textId="77777777" w:rsidR="008C0FB3" w:rsidRDefault="008C0F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9034CE"/>
    <w:multiLevelType w:val="hybridMultilevel"/>
    <w:tmpl w:val="685E4BEC"/>
    <w:lvl w:ilvl="0" w:tplc="0C06828A">
      <w:start w:val="1"/>
      <w:numFmt w:val="bullet"/>
      <w:pStyle w:val="InfoBlu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A72"/>
    <w:rsid w:val="00005C90"/>
    <w:rsid w:val="000152F2"/>
    <w:rsid w:val="000C5B74"/>
    <w:rsid w:val="000F2939"/>
    <w:rsid w:val="000F6341"/>
    <w:rsid w:val="0014165A"/>
    <w:rsid w:val="0014262A"/>
    <w:rsid w:val="00170348"/>
    <w:rsid w:val="00203CC8"/>
    <w:rsid w:val="00211609"/>
    <w:rsid w:val="003E4A72"/>
    <w:rsid w:val="00482D2C"/>
    <w:rsid w:val="00562237"/>
    <w:rsid w:val="00574202"/>
    <w:rsid w:val="00665364"/>
    <w:rsid w:val="0082463C"/>
    <w:rsid w:val="00885BFF"/>
    <w:rsid w:val="008C0FB3"/>
    <w:rsid w:val="008F173F"/>
    <w:rsid w:val="00901040"/>
    <w:rsid w:val="00A06939"/>
    <w:rsid w:val="00AB0CBA"/>
    <w:rsid w:val="00B43539"/>
    <w:rsid w:val="00CB1A73"/>
    <w:rsid w:val="00D00DC8"/>
    <w:rsid w:val="00D55307"/>
    <w:rsid w:val="00D75C56"/>
    <w:rsid w:val="00DE32F2"/>
    <w:rsid w:val="00E75981"/>
    <w:rsid w:val="00EE5DB7"/>
    <w:rsid w:val="00F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6838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num" w:pos="360"/>
        <w:tab w:val="left" w:pos="720"/>
      </w:tabs>
      <w:spacing w:before="120" w:line="240" w:lineRule="auto"/>
      <w:ind w:left="720"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C5B74"/>
    <w:pPr>
      <w:numPr>
        <w:numId w:val="22"/>
      </w:numPr>
      <w:spacing w:after="120" w:line="276" w:lineRule="auto"/>
    </w:pPr>
    <w:rPr>
      <w:i/>
      <w:lang w:val="es-ES_tradn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463C"/>
    <w:pPr>
      <w:ind w:left="720"/>
      <w:contextualSpacing/>
    </w:pPr>
  </w:style>
  <w:style w:type="table" w:styleId="TableGrid">
    <w:name w:val="Table Grid"/>
    <w:basedOn w:val="TableNormal"/>
    <w:uiPriority w:val="59"/>
    <w:rsid w:val="00005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num" w:pos="360"/>
        <w:tab w:val="left" w:pos="720"/>
      </w:tabs>
      <w:spacing w:before="120" w:line="240" w:lineRule="auto"/>
      <w:ind w:left="720"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C5B74"/>
    <w:pPr>
      <w:numPr>
        <w:numId w:val="22"/>
      </w:numPr>
      <w:spacing w:after="120" w:line="276" w:lineRule="auto"/>
    </w:pPr>
    <w:rPr>
      <w:i/>
      <w:lang w:val="es-ES_tradn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463C"/>
    <w:pPr>
      <w:ind w:left="720"/>
      <w:contextualSpacing/>
    </w:pPr>
  </w:style>
  <w:style w:type="table" w:styleId="TableGrid">
    <w:name w:val="Table Grid"/>
    <w:basedOn w:val="TableNormal"/>
    <w:uiPriority w:val="59"/>
    <w:rsid w:val="00005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ofiaTM:Downloads: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83</TotalTime>
  <Pages>5</Pages>
  <Words>654</Words>
  <Characters>3729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Sofia Terrazas</dc:creator>
  <cp:keywords/>
  <dc:description/>
  <cp:lastModifiedBy>Sofia Terrazas</cp:lastModifiedBy>
  <cp:revision>27</cp:revision>
  <cp:lastPrinted>1901-01-01T07:04:20Z</cp:lastPrinted>
  <dcterms:created xsi:type="dcterms:W3CDTF">2016-02-23T00:55:00Z</dcterms:created>
  <dcterms:modified xsi:type="dcterms:W3CDTF">2016-03-08T19:19:00Z</dcterms:modified>
</cp:coreProperties>
</file>