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BC16D5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BC16D5">
        <w:rPr>
          <w:lang w:val="es-419"/>
        </w:rPr>
        <w:t xml:space="preserve"> WEB</w:t>
      </w:r>
    </w:p>
    <w:p w:rsidR="00C57F83" w:rsidRPr="00E11BC2" w:rsidRDefault="0014604E">
      <w:pPr>
        <w:pStyle w:val="Puesto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BC16D5" w:rsidRPr="00BC16D5">
        <w:rPr>
          <w:lang w:val="es-419"/>
        </w:rPr>
        <w:t xml:space="preserve"> </w:t>
      </w:r>
      <w:r w:rsidR="00BC16D5">
        <w:rPr>
          <w:lang w:val="es-419"/>
        </w:rPr>
        <w:t>Especificación</w:t>
      </w:r>
      <w:r w:rsidR="00BC16D5" w:rsidRPr="00E11BC2">
        <w:rPr>
          <w:lang w:val="es-419"/>
        </w:rPr>
        <w:t xml:space="preserve"> </w:t>
      </w:r>
      <w:r w:rsidR="00BC16D5">
        <w:rPr>
          <w:lang w:val="es-419"/>
        </w:rPr>
        <w:t xml:space="preserve">de </w:t>
      </w:r>
      <w:r w:rsidR="00E11BC2" w:rsidRPr="00E11BC2">
        <w:rPr>
          <w:lang w:val="es-419"/>
        </w:rPr>
        <w:t>Caso de Uso</w:t>
      </w:r>
      <w:r w:rsidR="00EC7302" w:rsidRPr="00E11BC2">
        <w:rPr>
          <w:lang w:val="es-419"/>
        </w:rPr>
        <w:t xml:space="preserve">: </w:t>
      </w:r>
      <w:r w:rsidR="00703DB2">
        <w:rPr>
          <w:lang w:val="es-419"/>
        </w:rPr>
        <w:t xml:space="preserve">Consultar </w:t>
      </w:r>
      <w:r w:rsidR="00E11BC2">
        <w:rPr>
          <w:lang w:val="es-419"/>
        </w:rPr>
        <w:t>Usuario</w:t>
      </w:r>
      <w:r w:rsidRPr="00E11BC2">
        <w:rPr>
          <w:lang w:val="es-419"/>
        </w:rPr>
        <w:fldChar w:fldCharType="end"/>
      </w:r>
    </w:p>
    <w:p w:rsidR="00C57F83" w:rsidRPr="00BC16D5" w:rsidRDefault="00C57F83">
      <w:pPr>
        <w:pStyle w:val="Puesto"/>
        <w:jc w:val="right"/>
        <w:rPr>
          <w:lang w:val="es-419"/>
        </w:rPr>
      </w:pPr>
    </w:p>
    <w:p w:rsidR="00C57F83" w:rsidRPr="00BC16D5" w:rsidRDefault="00C57F83">
      <w:pPr>
        <w:rPr>
          <w:lang w:val="es-419"/>
        </w:rPr>
      </w:pPr>
    </w:p>
    <w:p w:rsidR="00C57F83" w:rsidRPr="00BC16D5" w:rsidRDefault="00C57F83">
      <w:pPr>
        <w:pStyle w:val="Textoindependiente"/>
        <w:rPr>
          <w:lang w:val="es-419"/>
        </w:rPr>
      </w:pPr>
    </w:p>
    <w:p w:rsidR="00C57F83" w:rsidRPr="00BC16D5" w:rsidRDefault="00C57F83">
      <w:pPr>
        <w:pStyle w:val="Textoindependiente"/>
        <w:rPr>
          <w:lang w:val="es-419"/>
        </w:rPr>
      </w:pPr>
    </w:p>
    <w:p w:rsidR="00C57F83" w:rsidRPr="00BC16D5" w:rsidRDefault="00C57F83">
      <w:pPr>
        <w:rPr>
          <w:lang w:val="es-419"/>
        </w:rPr>
        <w:sectPr w:rsidR="00C57F83" w:rsidRPr="00BC16D5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050221">
              <w:rPr>
                <w:lang w:val="es-419"/>
              </w:rPr>
              <w:t xml:space="preserve">Consultar </w:t>
            </w:r>
            <w:r w:rsidR="0093470C">
              <w:rPr>
                <w:lang w:val="es-419"/>
              </w:rPr>
              <w:t xml:space="preserve">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8D0C0F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0C0F" w:rsidRPr="005942AB">
        <w:rPr>
          <w:noProof/>
          <w:lang w:val="es-419"/>
        </w:rPr>
        <w:t>1.</w:t>
      </w:r>
      <w:r w:rsidR="008D0C0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0C0F" w:rsidRPr="005942AB">
        <w:rPr>
          <w:noProof/>
          <w:lang w:val="es-419"/>
        </w:rPr>
        <w:t>Consultar Usuario</w:t>
      </w:r>
      <w:r w:rsidR="008D0C0F">
        <w:rPr>
          <w:noProof/>
        </w:rPr>
        <w:tab/>
      </w:r>
      <w:r w:rsidR="008D0C0F">
        <w:rPr>
          <w:noProof/>
        </w:rPr>
        <w:fldChar w:fldCharType="begin"/>
      </w:r>
      <w:r w:rsidR="008D0C0F">
        <w:rPr>
          <w:noProof/>
        </w:rPr>
        <w:instrText xml:space="preserve"> PAGEREF _Toc445114383 \h </w:instrText>
      </w:r>
      <w:r w:rsidR="008D0C0F">
        <w:rPr>
          <w:noProof/>
        </w:rPr>
      </w:r>
      <w:r w:rsidR="008D0C0F">
        <w:rPr>
          <w:noProof/>
        </w:rPr>
        <w:fldChar w:fldCharType="separate"/>
      </w:r>
      <w:r w:rsidR="008D0C0F">
        <w:rPr>
          <w:noProof/>
        </w:rPr>
        <w:t>4</w:t>
      </w:r>
      <w:r w:rsidR="008D0C0F">
        <w:rPr>
          <w:noProof/>
        </w:rPr>
        <w:fldChar w:fldCharType="end"/>
      </w:r>
    </w:p>
    <w:p w:rsidR="008D0C0F" w:rsidRDefault="008D0C0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0C0F" w:rsidRDefault="008D0C0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942AB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942AB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_Toc445114389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BC16D5">
        <w:rPr>
          <w:lang w:val="es-419"/>
        </w:rPr>
        <w:br w:type="page"/>
      </w:r>
      <w:bookmarkStart w:id="0" w:name="_Toc423410237"/>
      <w:bookmarkStart w:id="1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B84B4F">
        <w:rPr>
          <w:lang w:val="es-419"/>
        </w:rPr>
        <w:t>Consultar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D80A36">
      <w:pPr>
        <w:pStyle w:val="Ttulo1"/>
        <w:rPr>
          <w:lang w:val="es-419"/>
        </w:rPr>
      </w:pPr>
      <w:bookmarkStart w:id="2" w:name="_Toc445114383"/>
      <w:bookmarkStart w:id="3" w:name="_Toc423410238"/>
      <w:bookmarkStart w:id="4" w:name="_Toc425054504"/>
      <w:r>
        <w:rPr>
          <w:lang w:val="es-419"/>
        </w:rPr>
        <w:t>Consultar</w:t>
      </w:r>
      <w:r w:rsidR="00BA6A28" w:rsidRPr="00BA6A28">
        <w:rPr>
          <w:lang w:val="es-419"/>
        </w:rPr>
        <w:t xml:space="preserve">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Ttulo2"/>
        <w:rPr>
          <w:lang w:val="es-419"/>
        </w:rPr>
      </w:pPr>
      <w:bookmarkStart w:id="5" w:name="_Toc445114384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="00CD6AC3">
        <w:t>ermite consultar</w:t>
      </w:r>
      <w:r w:rsidR="004D35D7">
        <w:t xml:space="preserve">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Textoindependiente"/>
        <w:rPr>
          <w:lang w:val="es-419"/>
        </w:rPr>
      </w:pPr>
    </w:p>
    <w:p w:rsidR="00C57F83" w:rsidRDefault="007F370F">
      <w:pPr>
        <w:pStyle w:val="Ttulo1"/>
        <w:widowControl/>
        <w:rPr>
          <w:lang w:val="es-419"/>
        </w:rPr>
      </w:pPr>
      <w:bookmarkStart w:id="6" w:name="_Toc445114385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Ttulo2"/>
        <w:widowControl/>
        <w:rPr>
          <w:lang w:val="es-419"/>
        </w:rPr>
      </w:pPr>
      <w:bookmarkStart w:id="7" w:name="_Toc445114386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93470C">
        <w:rPr>
          <w:lang w:val="es-419"/>
        </w:rPr>
        <w:t>busca de entre la lista</w:t>
      </w:r>
      <w:r w:rsidR="004D35D7">
        <w:rPr>
          <w:lang w:val="es-419"/>
        </w:rPr>
        <w:t xml:space="preserve"> de usuarios el </w:t>
      </w:r>
      <w:r w:rsidR="00BC16D5">
        <w:rPr>
          <w:lang w:val="es-419"/>
        </w:rPr>
        <w:t>que desea consultar</w:t>
      </w:r>
      <w:r w:rsidR="0093470C">
        <w:rPr>
          <w:lang w:val="es-419"/>
        </w:rPr>
        <w:t>.</w:t>
      </w:r>
    </w:p>
    <w:p w:rsidR="0093470C" w:rsidRDefault="00BC16D5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selecciona </w:t>
      </w:r>
      <w:r w:rsidR="006F1181">
        <w:rPr>
          <w:lang w:val="es-419"/>
        </w:rPr>
        <w:t xml:space="preserve"> el usuario que desea consultar</w:t>
      </w:r>
      <w:r w:rsidR="0093470C">
        <w:rPr>
          <w:lang w:val="es-419"/>
        </w:rPr>
        <w:t>.</w:t>
      </w:r>
      <w:bookmarkStart w:id="8" w:name="_GoBack"/>
      <w:bookmarkEnd w:id="8"/>
    </w:p>
    <w:p w:rsidR="006F200A" w:rsidRDefault="006F200A" w:rsidP="006F200A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sistema </w:t>
      </w:r>
      <w:r w:rsidR="006001B0">
        <w:rPr>
          <w:lang w:val="es-419"/>
        </w:rPr>
        <w:t>muestra</w:t>
      </w:r>
      <w:r w:rsidR="0093470C">
        <w:rPr>
          <w:lang w:val="es-419"/>
        </w:rPr>
        <w:t xml:space="preserve"> la información del usuario que el analista selecciono.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Ttulo1"/>
        <w:widowControl/>
        <w:rPr>
          <w:lang w:val="es-419"/>
        </w:rPr>
      </w:pPr>
      <w:bookmarkStart w:id="9" w:name="_Toc423410253"/>
      <w:bookmarkStart w:id="10" w:name="_Toc425054512"/>
      <w:bookmarkStart w:id="11" w:name="_Toc445114387"/>
      <w:r w:rsidRPr="006F200A">
        <w:rPr>
          <w:lang w:val="es-419"/>
        </w:rPr>
        <w:t>Pr</w:t>
      </w:r>
      <w:bookmarkEnd w:id="9"/>
      <w:bookmarkEnd w:id="10"/>
      <w:r w:rsidR="007F370F" w:rsidRPr="006F200A">
        <w:rPr>
          <w:lang w:val="es-419"/>
        </w:rPr>
        <w:t>econdiciones</w:t>
      </w:r>
      <w:bookmarkEnd w:id="11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2" w:name="_Toc445113243"/>
      <w:bookmarkStart w:id="13" w:name="_Toc445114388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2"/>
      <w:bookmarkEnd w:id="13"/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Prrafodelista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0A1541" w:rsidRDefault="00D96819" w:rsidP="0093470C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 xml:space="preserve">El analista relación laboral debe </w:t>
      </w:r>
      <w:r w:rsidR="0093470C">
        <w:rPr>
          <w:lang w:val="es-419"/>
        </w:rPr>
        <w:t xml:space="preserve">saber cuál usuario </w:t>
      </w:r>
      <w:r w:rsidR="00BD623E">
        <w:rPr>
          <w:lang w:val="es-419"/>
        </w:rPr>
        <w:t>va a consultar en el sistema</w:t>
      </w:r>
    </w:p>
    <w:p w:rsidR="000A1541" w:rsidRPr="006F200A" w:rsidRDefault="000A1541" w:rsidP="000A1541">
      <w:pPr>
        <w:pStyle w:val="Textoindependiente"/>
        <w:ind w:left="1800"/>
        <w:rPr>
          <w:lang w:val="es-419"/>
        </w:rPr>
      </w:pPr>
    </w:p>
    <w:p w:rsidR="00C57F83" w:rsidRPr="006F200A" w:rsidRDefault="0014604E">
      <w:pPr>
        <w:pStyle w:val="Ttulo1"/>
        <w:widowControl/>
        <w:rPr>
          <w:lang w:val="es-419"/>
        </w:rPr>
      </w:pPr>
      <w:bookmarkStart w:id="14" w:name="_Toc423410255"/>
      <w:bookmarkStart w:id="15" w:name="_Toc425054514"/>
      <w:bookmarkStart w:id="16" w:name="_Toc445114389"/>
      <w:r w:rsidRPr="006F200A">
        <w:rPr>
          <w:lang w:val="es-419"/>
        </w:rPr>
        <w:t>Post</w:t>
      </w:r>
      <w:bookmarkEnd w:id="14"/>
      <w:bookmarkEnd w:id="15"/>
      <w:r w:rsidR="007F370F" w:rsidRPr="006F200A">
        <w:rPr>
          <w:lang w:val="es-419"/>
        </w:rPr>
        <w:t xml:space="preserve"> condiciones</w:t>
      </w:r>
      <w:bookmarkEnd w:id="16"/>
      <w:r w:rsidR="007F370F" w:rsidRPr="006F200A">
        <w:rPr>
          <w:lang w:val="es-419"/>
        </w:rPr>
        <w:t xml:space="preserve"> </w:t>
      </w:r>
    </w:p>
    <w:p w:rsidR="00EC7302" w:rsidRDefault="00EE0187" w:rsidP="00EE0187">
      <w:pPr>
        <w:pStyle w:val="InfoBlue"/>
        <w:numPr>
          <w:ilvl w:val="0"/>
          <w:numId w:val="28"/>
        </w:numPr>
      </w:pPr>
      <w:r>
        <w:t>El sistema no registra cambios en la información de los usuarios.</w:t>
      </w:r>
    </w:p>
    <w:sectPr w:rsidR="00EC7302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DC" w:rsidRDefault="00DE14DC">
      <w:pPr>
        <w:spacing w:line="240" w:lineRule="auto"/>
      </w:pPr>
      <w:r>
        <w:separator/>
      </w:r>
    </w:p>
  </w:endnote>
  <w:endnote w:type="continuationSeparator" w:id="0">
    <w:p w:rsidR="00DE14DC" w:rsidRDefault="00DE1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BC16D5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BC16D5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DC" w:rsidRDefault="00DE14DC">
      <w:pPr>
        <w:spacing w:line="240" w:lineRule="auto"/>
      </w:pPr>
      <w:r>
        <w:separator/>
      </w:r>
    </w:p>
  </w:footnote>
  <w:footnote w:type="continuationSeparator" w:id="0">
    <w:p w:rsidR="00DE14DC" w:rsidRDefault="00DE1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>Ca</w:t>
          </w:r>
          <w:r w:rsidR="008A3074">
            <w:rPr>
              <w:lang w:val="es-419"/>
            </w:rPr>
            <w:t>so de Uso Especificación: Consultar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BC16D5">
          <w:pPr>
            <w:rPr>
              <w:lang w:val="es-419"/>
            </w:rPr>
          </w:pPr>
          <w:r>
            <w:rPr>
              <w:lang w:val="es-419"/>
            </w:rPr>
            <w:t xml:space="preserve">  Date:  </w:t>
          </w:r>
          <w:r w:rsidR="00E11BC2">
            <w:rPr>
              <w:lang w:val="es-419"/>
            </w:rPr>
            <w:t>7/mar/2016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2E2CA2"/>
    <w:multiLevelType w:val="hybridMultilevel"/>
    <w:tmpl w:val="B41059B4"/>
    <w:lvl w:ilvl="0" w:tplc="A2CE23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0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23"/>
  </w:num>
  <w:num w:numId="17">
    <w:abstractNumId w:val="16"/>
  </w:num>
  <w:num w:numId="18">
    <w:abstractNumId w:val="5"/>
  </w:num>
  <w:num w:numId="19">
    <w:abstractNumId w:val="14"/>
  </w:num>
  <w:num w:numId="20">
    <w:abstractNumId w:val="6"/>
  </w:num>
  <w:num w:numId="21">
    <w:abstractNumId w:val="22"/>
  </w:num>
  <w:num w:numId="22">
    <w:abstractNumId w:val="20"/>
  </w:num>
  <w:num w:numId="23">
    <w:abstractNumId w:val="13"/>
  </w:num>
  <w:num w:numId="24">
    <w:abstractNumId w:val="11"/>
  </w:num>
  <w:num w:numId="25">
    <w:abstractNumId w:val="19"/>
  </w:num>
  <w:num w:numId="26">
    <w:abstractNumId w:val="15"/>
  </w:num>
  <w:num w:numId="27">
    <w:abstractNumId w:val="2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50221"/>
    <w:rsid w:val="00076F26"/>
    <w:rsid w:val="000A1541"/>
    <w:rsid w:val="0014604E"/>
    <w:rsid w:val="00423A38"/>
    <w:rsid w:val="004D35D7"/>
    <w:rsid w:val="004E7654"/>
    <w:rsid w:val="005C01E2"/>
    <w:rsid w:val="005D044B"/>
    <w:rsid w:val="006001B0"/>
    <w:rsid w:val="00602851"/>
    <w:rsid w:val="00672744"/>
    <w:rsid w:val="006F1181"/>
    <w:rsid w:val="006F200A"/>
    <w:rsid w:val="00703DB2"/>
    <w:rsid w:val="007631FE"/>
    <w:rsid w:val="007C0E7F"/>
    <w:rsid w:val="007E2E2E"/>
    <w:rsid w:val="007F370F"/>
    <w:rsid w:val="008A3074"/>
    <w:rsid w:val="008D0C0F"/>
    <w:rsid w:val="009177B9"/>
    <w:rsid w:val="0093470C"/>
    <w:rsid w:val="009A3CB2"/>
    <w:rsid w:val="009B0899"/>
    <w:rsid w:val="00B84B4F"/>
    <w:rsid w:val="00BA6A28"/>
    <w:rsid w:val="00BC16D5"/>
    <w:rsid w:val="00BD623E"/>
    <w:rsid w:val="00C57F83"/>
    <w:rsid w:val="00C82F95"/>
    <w:rsid w:val="00CD6AC3"/>
    <w:rsid w:val="00D80A36"/>
    <w:rsid w:val="00D96819"/>
    <w:rsid w:val="00DB08C2"/>
    <w:rsid w:val="00DD0E3D"/>
    <w:rsid w:val="00DE14DC"/>
    <w:rsid w:val="00E11BC2"/>
    <w:rsid w:val="00EC7302"/>
    <w:rsid w:val="00EE0187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170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31</cp:revision>
  <cp:lastPrinted>2016-03-04T00:54:00Z</cp:lastPrinted>
  <dcterms:created xsi:type="dcterms:W3CDTF">2016-03-03T23:42:00Z</dcterms:created>
  <dcterms:modified xsi:type="dcterms:W3CDTF">2016-04-11T23:30:00Z</dcterms:modified>
</cp:coreProperties>
</file>