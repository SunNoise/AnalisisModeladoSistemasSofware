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435" w14:textId="77777777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SUBJECT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Nómina Web</w:t>
      </w:r>
      <w:r w:rsidRPr="00A46218">
        <w:rPr>
          <w:lang w:val="es-ES_tradnl"/>
        </w:rPr>
        <w:fldChar w:fldCharType="end"/>
      </w:r>
    </w:p>
    <w:p w14:paraId="113BBDD3" w14:textId="4A103D8C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title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Especificación de Casos de Uso</w:t>
      </w:r>
      <w:r w:rsidR="00EC7302" w:rsidRPr="00A46218">
        <w:rPr>
          <w:lang w:val="es-ES_tradnl"/>
        </w:rPr>
        <w:t xml:space="preserve">: </w:t>
      </w:r>
      <w:r w:rsidR="00A46218">
        <w:rPr>
          <w:lang w:val="es-ES_tradnl"/>
        </w:rPr>
        <w:t>Iniciar Sesión</w:t>
      </w:r>
      <w:r w:rsidRPr="00A46218">
        <w:rPr>
          <w:lang w:val="es-ES_tradnl"/>
        </w:rPr>
        <w:fldChar w:fldCharType="end"/>
      </w:r>
    </w:p>
    <w:p w14:paraId="3BEDEF97" w14:textId="77777777" w:rsidR="00115805" w:rsidRPr="00A46218" w:rsidRDefault="00115805">
      <w:pPr>
        <w:pStyle w:val="Title"/>
        <w:jc w:val="right"/>
        <w:rPr>
          <w:lang w:val="es-ES_tradnl"/>
        </w:rPr>
      </w:pPr>
    </w:p>
    <w:p w14:paraId="320D4694" w14:textId="77777777" w:rsidR="00115805" w:rsidRPr="00A46218" w:rsidRDefault="00A46218">
      <w:pPr>
        <w:pStyle w:val="Title"/>
        <w:jc w:val="right"/>
        <w:rPr>
          <w:sz w:val="28"/>
          <w:lang w:val="es-ES_tradnl"/>
        </w:rPr>
      </w:pPr>
      <w:r w:rsidRPr="00A46218">
        <w:rPr>
          <w:sz w:val="28"/>
          <w:lang w:val="es-ES_tradnl"/>
        </w:rPr>
        <w:t xml:space="preserve">Versión </w:t>
      </w:r>
      <w:r w:rsidR="0014604E" w:rsidRPr="00A46218">
        <w:rPr>
          <w:sz w:val="28"/>
          <w:lang w:val="es-ES_tradnl"/>
        </w:rPr>
        <w:t>1</w:t>
      </w:r>
      <w:r w:rsidRPr="00A46218">
        <w:rPr>
          <w:sz w:val="28"/>
          <w:lang w:val="es-ES_tradnl"/>
        </w:rPr>
        <w:t>.0</w:t>
      </w:r>
    </w:p>
    <w:p w14:paraId="4259639F" w14:textId="77777777" w:rsidR="00115805" w:rsidRPr="00A46218" w:rsidRDefault="00115805">
      <w:pPr>
        <w:rPr>
          <w:lang w:val="es-ES_tradnl"/>
        </w:rPr>
      </w:pPr>
    </w:p>
    <w:p w14:paraId="7A4FAC04" w14:textId="77777777" w:rsidR="00115805" w:rsidRDefault="00115805"/>
    <w:p w14:paraId="5D870CD0" w14:textId="77777777" w:rsidR="00115805" w:rsidRDefault="00115805">
      <w:pPr>
        <w:pStyle w:val="BodyText"/>
      </w:pPr>
    </w:p>
    <w:p w14:paraId="21036F0A" w14:textId="77777777" w:rsidR="00115805" w:rsidRDefault="00115805">
      <w:pPr>
        <w:pStyle w:val="BodyText"/>
      </w:pPr>
    </w:p>
    <w:p w14:paraId="1BC7A68E" w14:textId="77777777" w:rsidR="00115805" w:rsidRDefault="00115805">
      <w:pPr>
        <w:sectPr w:rsidR="001158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4D59D8" w14:textId="77777777" w:rsidR="00115805" w:rsidRPr="00A46218" w:rsidRDefault="00A46218">
      <w:pPr>
        <w:pStyle w:val="Title"/>
        <w:rPr>
          <w:lang w:val="es-ES_tradnl"/>
        </w:rPr>
      </w:pPr>
      <w:r w:rsidRPr="00A46218">
        <w:rPr>
          <w:lang w:val="es-ES_tradnl"/>
        </w:rPr>
        <w:lastRenderedPageBreak/>
        <w:t>Historial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805" w:rsidRPr="00A46218" w14:paraId="29EAE3DD" w14:textId="77777777">
        <w:tc>
          <w:tcPr>
            <w:tcW w:w="2304" w:type="dxa"/>
          </w:tcPr>
          <w:p w14:paraId="137C9F8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2F0061F2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3CBA565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</w:t>
            </w:r>
            <w:r w:rsidRPr="00A46218">
              <w:rPr>
                <w:b/>
                <w:lang w:val="es-ES_tradnl"/>
              </w:rPr>
              <w:t>ión</w:t>
            </w:r>
          </w:p>
        </w:tc>
        <w:tc>
          <w:tcPr>
            <w:tcW w:w="2304" w:type="dxa"/>
          </w:tcPr>
          <w:p w14:paraId="538ED76A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4604E" w:rsidRPr="00A46218">
              <w:rPr>
                <w:b/>
                <w:lang w:val="es-ES_tradnl"/>
              </w:rPr>
              <w:t>or</w:t>
            </w:r>
          </w:p>
        </w:tc>
      </w:tr>
      <w:tr w:rsidR="00115805" w:rsidRPr="00A46218" w14:paraId="542133B8" w14:textId="77777777">
        <w:tc>
          <w:tcPr>
            <w:tcW w:w="2304" w:type="dxa"/>
          </w:tcPr>
          <w:p w14:paraId="33344D68" w14:textId="27215018" w:rsidR="00115805" w:rsidRPr="00A46218" w:rsidRDefault="00294256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  <w:r w:rsidR="00A46218">
              <w:rPr>
                <w:lang w:val="es-ES_tradnl"/>
              </w:rPr>
              <w:t>/Mar/16</w:t>
            </w:r>
          </w:p>
        </w:tc>
        <w:tc>
          <w:tcPr>
            <w:tcW w:w="1152" w:type="dxa"/>
          </w:tcPr>
          <w:p w14:paraId="788A6A7E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71244A33" w14:textId="77777777" w:rsidR="00115805" w:rsidRPr="00A46218" w:rsidRDefault="00A46218" w:rsidP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83F6C0F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Sofía Terrazas</w:t>
            </w:r>
          </w:p>
        </w:tc>
      </w:tr>
      <w:tr w:rsidR="00115805" w:rsidRPr="00A46218" w14:paraId="4A312C6D" w14:textId="77777777">
        <w:tc>
          <w:tcPr>
            <w:tcW w:w="2304" w:type="dxa"/>
          </w:tcPr>
          <w:p w14:paraId="18CA037F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8F4D6F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3E75B3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5DA2D0C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7258C195" w14:textId="77777777">
        <w:tc>
          <w:tcPr>
            <w:tcW w:w="2304" w:type="dxa"/>
          </w:tcPr>
          <w:p w14:paraId="5B82374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2D8F64E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1FB289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81114D3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415563B2" w14:textId="77777777">
        <w:tc>
          <w:tcPr>
            <w:tcW w:w="2304" w:type="dxa"/>
          </w:tcPr>
          <w:p w14:paraId="520776A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35FB28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9506798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CA2EC70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</w:tbl>
    <w:p w14:paraId="03DE89CC" w14:textId="77777777" w:rsidR="00115805" w:rsidRDefault="00115805"/>
    <w:p w14:paraId="0B58FA54" w14:textId="77777777" w:rsidR="00115805" w:rsidRPr="00A46218" w:rsidRDefault="0014604E">
      <w:pPr>
        <w:pStyle w:val="Title"/>
        <w:rPr>
          <w:lang w:val="es-ES_tradnl"/>
        </w:rPr>
      </w:pPr>
      <w:r>
        <w:br w:type="page"/>
      </w:r>
      <w:r w:rsidR="00A46218" w:rsidRPr="00A46218">
        <w:rPr>
          <w:lang w:val="es-ES_tradnl"/>
        </w:rPr>
        <w:lastRenderedPageBreak/>
        <w:t>Tabla de Contenidos</w:t>
      </w:r>
    </w:p>
    <w:p w14:paraId="6FC260AD" w14:textId="77777777" w:rsidR="00E90994" w:rsidRDefault="0014604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TOC \o "1-3" </w:instrText>
      </w:r>
      <w:r w:rsidRPr="00A46218">
        <w:rPr>
          <w:lang w:val="es-ES_tradnl"/>
        </w:rPr>
        <w:fldChar w:fldCharType="separate"/>
      </w:r>
      <w:r w:rsidR="00E90994" w:rsidRPr="0001204C">
        <w:rPr>
          <w:noProof/>
          <w:lang w:val="es-ES_tradnl"/>
        </w:rPr>
        <w:t>1.</w:t>
      </w:r>
      <w:r w:rsidR="00E9099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E90994" w:rsidRPr="0001204C">
        <w:rPr>
          <w:noProof/>
          <w:lang w:val="es-ES_tradnl"/>
        </w:rPr>
        <w:t>Iniciar de sesión</w:t>
      </w:r>
      <w:r w:rsidR="00E90994">
        <w:rPr>
          <w:noProof/>
        </w:rPr>
        <w:tab/>
      </w:r>
      <w:r w:rsidR="00E90994">
        <w:rPr>
          <w:noProof/>
        </w:rPr>
        <w:fldChar w:fldCharType="begin"/>
      </w:r>
      <w:r w:rsidR="00E90994">
        <w:rPr>
          <w:noProof/>
        </w:rPr>
        <w:instrText xml:space="preserve"> PAGEREF _Toc322013761 \h </w:instrText>
      </w:r>
      <w:r w:rsidR="00E90994">
        <w:rPr>
          <w:noProof/>
        </w:rPr>
      </w:r>
      <w:r w:rsidR="00E90994">
        <w:rPr>
          <w:noProof/>
        </w:rPr>
        <w:fldChar w:fldCharType="separate"/>
      </w:r>
      <w:r w:rsidR="00E90994">
        <w:rPr>
          <w:noProof/>
        </w:rPr>
        <w:t>4</w:t>
      </w:r>
      <w:r w:rsidR="00E90994">
        <w:rPr>
          <w:noProof/>
        </w:rPr>
        <w:fldChar w:fldCharType="end"/>
      </w:r>
    </w:p>
    <w:p w14:paraId="0F03BDB1" w14:textId="77777777" w:rsidR="00E90994" w:rsidRDefault="00E90994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90F80F" w14:textId="77777777" w:rsidR="00E90994" w:rsidRDefault="00E90994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89193C" w14:textId="77777777" w:rsidR="00E90994" w:rsidRDefault="00E90994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99FF11" w14:textId="77777777" w:rsidR="00E90994" w:rsidRDefault="00E90994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B1B14" w14:textId="77777777" w:rsidR="00E90994" w:rsidRDefault="00E90994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El usuario no cumple con el formato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AA70F5" w14:textId="77777777" w:rsidR="00E90994" w:rsidRDefault="00E90994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Formato de usuario inválido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BC44AB" w14:textId="77777777" w:rsidR="00E90994" w:rsidRDefault="00E90994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3208C" w14:textId="77777777" w:rsidR="00E90994" w:rsidRDefault="00E90994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 xml:space="preserve">3.1 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47F31" w14:textId="77777777" w:rsidR="00E90994" w:rsidRDefault="00E90994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303697" w14:textId="77777777" w:rsidR="00E90994" w:rsidRDefault="00E90994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AB3D1D" w14:textId="77777777" w:rsidR="00E90994" w:rsidRDefault="00E90994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Precondición 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54378F" w14:textId="77777777" w:rsidR="00E90994" w:rsidRDefault="00E90994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E4415D" w14:textId="77777777" w:rsidR="00E90994" w:rsidRDefault="00E90994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Post 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AC7382" w14:textId="77777777" w:rsidR="00E90994" w:rsidRDefault="00E90994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1204C">
        <w:rPr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D8438E" w14:textId="77777777" w:rsidR="00E90994" w:rsidRDefault="00E9099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1204C">
        <w:rPr>
          <w:noProof/>
          <w:lang w:val="es-ES_tradnl"/>
        </w:rPr>
        <w:t>Los puntos de extensión se identificarán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688908" w14:textId="407559E3" w:rsidR="00115805" w:rsidRPr="009E0450" w:rsidRDefault="0014604E">
      <w:pPr>
        <w:pStyle w:val="Title"/>
        <w:rPr>
          <w:lang w:val="es-ES_tradnl"/>
        </w:rPr>
      </w:pPr>
      <w:r w:rsidRPr="00A46218">
        <w:rPr>
          <w:rFonts w:ascii="Times New Roman" w:hAnsi="Times New Roman"/>
          <w:sz w:val="20"/>
          <w:lang w:val="es-ES_tradnl"/>
        </w:rPr>
        <w:fldChar w:fldCharType="end"/>
      </w:r>
      <w:r w:rsidRPr="00A46218">
        <w:rPr>
          <w:lang w:val="es-ES_tradnl"/>
        </w:rPr>
        <w:br w:type="page"/>
      </w:r>
      <w:r w:rsidRPr="009E0450">
        <w:rPr>
          <w:lang w:val="es-ES_tradnl"/>
        </w:rPr>
        <w:lastRenderedPageBreak/>
        <w:fldChar w:fldCharType="begin"/>
      </w:r>
      <w:r w:rsidRPr="009E0450">
        <w:rPr>
          <w:lang w:val="es-ES_tradnl"/>
        </w:rPr>
        <w:instrText xml:space="preserve">title  \* Mergeformat </w:instrText>
      </w:r>
      <w:r w:rsidRPr="009E0450">
        <w:rPr>
          <w:lang w:val="es-ES_tradnl"/>
        </w:rPr>
        <w:fldChar w:fldCharType="separate"/>
      </w:r>
      <w:r w:rsidR="009E0450">
        <w:rPr>
          <w:lang w:val="es-ES_tradnl"/>
        </w:rPr>
        <w:t>Especificación de Casos de Uso</w:t>
      </w:r>
      <w:r w:rsidR="00EC7302" w:rsidRPr="009E0450">
        <w:rPr>
          <w:lang w:val="es-ES_tradnl"/>
        </w:rPr>
        <w:t xml:space="preserve">: </w:t>
      </w:r>
      <w:r w:rsidR="009E0450">
        <w:rPr>
          <w:lang w:val="es-ES_tradnl"/>
        </w:rPr>
        <w:t>Iniciar Sesión</w:t>
      </w:r>
      <w:r w:rsidRPr="009E0450">
        <w:rPr>
          <w:lang w:val="es-ES_tradnl"/>
        </w:rPr>
        <w:fldChar w:fldCharType="end"/>
      </w:r>
      <w:bookmarkStart w:id="0" w:name="_Toc423410237"/>
      <w:bookmarkStart w:id="1" w:name="_Toc425054503"/>
      <w:r w:rsidRPr="009E0450">
        <w:rPr>
          <w:lang w:val="es-ES_tradnl"/>
        </w:rPr>
        <w:t xml:space="preserve"> </w:t>
      </w:r>
      <w:bookmarkEnd w:id="0"/>
      <w:bookmarkEnd w:id="1"/>
    </w:p>
    <w:p w14:paraId="475DEDC5" w14:textId="77777777" w:rsidR="00115805" w:rsidRPr="009E0450" w:rsidRDefault="00115805" w:rsidP="009E0450">
      <w:pPr>
        <w:pStyle w:val="InfoBlue"/>
      </w:pPr>
    </w:p>
    <w:p w14:paraId="2CC9B83E" w14:textId="6F4565C2" w:rsidR="00115805" w:rsidRPr="003C023C" w:rsidRDefault="003C023C">
      <w:pPr>
        <w:pStyle w:val="Heading1"/>
        <w:rPr>
          <w:lang w:val="es-ES_tradnl"/>
        </w:rPr>
      </w:pPr>
      <w:bookmarkStart w:id="2" w:name="_Toc423410238"/>
      <w:bookmarkStart w:id="3" w:name="_Toc425054504"/>
      <w:bookmarkStart w:id="4" w:name="_Toc322013761"/>
      <w:r w:rsidRPr="003C023C">
        <w:rPr>
          <w:lang w:val="es-ES_tradnl"/>
        </w:rPr>
        <w:t>Iniciar</w:t>
      </w:r>
      <w:r w:rsidR="009E0450" w:rsidRPr="003C023C">
        <w:rPr>
          <w:lang w:val="es-ES_tradnl"/>
        </w:rPr>
        <w:t xml:space="preserve"> de sesión</w:t>
      </w:r>
      <w:bookmarkEnd w:id="4"/>
      <w:r w:rsidR="009E0450" w:rsidRPr="003C023C">
        <w:rPr>
          <w:lang w:val="es-ES_tradnl"/>
        </w:rPr>
        <w:t xml:space="preserve"> </w:t>
      </w:r>
    </w:p>
    <w:p w14:paraId="51ADE895" w14:textId="78600DC8" w:rsidR="00115805" w:rsidRPr="003C023C" w:rsidRDefault="009E0450">
      <w:pPr>
        <w:pStyle w:val="Heading2"/>
        <w:rPr>
          <w:lang w:val="es-ES_tradnl"/>
        </w:rPr>
      </w:pPr>
      <w:bookmarkStart w:id="5" w:name="_Toc322013762"/>
      <w:bookmarkEnd w:id="2"/>
      <w:bookmarkEnd w:id="3"/>
      <w:r w:rsidRPr="003C023C">
        <w:rPr>
          <w:lang w:val="es-ES_tradnl"/>
        </w:rPr>
        <w:t>Descripción Breve</w:t>
      </w:r>
      <w:bookmarkEnd w:id="5"/>
    </w:p>
    <w:p w14:paraId="17C06F9A" w14:textId="119E1C4B" w:rsidR="00115805" w:rsidRPr="003C023C" w:rsidRDefault="009E0450" w:rsidP="009E0450">
      <w:pPr>
        <w:pStyle w:val="InfoBlue"/>
      </w:pPr>
      <w:r w:rsidRPr="003C023C">
        <w:t>Este Caso de Uso es acerca de cómo el usuario debe de acceder a la aplicación  de Nómina Web</w:t>
      </w:r>
      <w:r w:rsidR="003C023C" w:rsidRPr="003C023C">
        <w:t>, únicamente proporcionando su nombre de usuario y su contraseña.</w:t>
      </w:r>
    </w:p>
    <w:p w14:paraId="4C8627C2" w14:textId="70F0BE1E" w:rsidR="00115805" w:rsidRPr="003C023C" w:rsidRDefault="003021F4">
      <w:pPr>
        <w:pStyle w:val="Heading1"/>
        <w:widowControl/>
        <w:rPr>
          <w:lang w:val="es-ES_tradnl"/>
        </w:rPr>
      </w:pPr>
      <w:bookmarkStart w:id="6" w:name="_Toc322013763"/>
      <w:r w:rsidRPr="003C023C">
        <w:rPr>
          <w:lang w:val="es-ES_tradnl"/>
        </w:rPr>
        <w:t>Flujo de Eventos</w:t>
      </w:r>
      <w:bookmarkEnd w:id="6"/>
    </w:p>
    <w:p w14:paraId="51B01BE3" w14:textId="31334042" w:rsidR="00115805" w:rsidRPr="00B14D8E" w:rsidRDefault="003021F4">
      <w:pPr>
        <w:pStyle w:val="Heading2"/>
        <w:widowControl/>
        <w:rPr>
          <w:lang w:val="es-ES_tradnl"/>
        </w:rPr>
      </w:pPr>
      <w:bookmarkStart w:id="7" w:name="_Toc322013764"/>
      <w:r w:rsidRPr="00B14D8E">
        <w:rPr>
          <w:lang w:val="es-ES_tradnl"/>
        </w:rPr>
        <w:t>Flujo Básico</w:t>
      </w:r>
      <w:bookmarkEnd w:id="7"/>
      <w:r w:rsidRPr="00B14D8E">
        <w:rPr>
          <w:lang w:val="es-ES_tradnl"/>
        </w:rPr>
        <w:t xml:space="preserve"> </w:t>
      </w:r>
    </w:p>
    <w:p w14:paraId="2E468011" w14:textId="77777777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 w:rsidRPr="003C023C">
        <w:rPr>
          <w:lang w:val="es-ES_tradnl"/>
        </w:rPr>
        <w:t>El sistema pide nombre del usuario y contraseña.</w:t>
      </w:r>
    </w:p>
    <w:p w14:paraId="44432A74" w14:textId="37CC552C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personal de Recursos Humanos ingresa el nombre de usuario y contraseña. </w:t>
      </w:r>
    </w:p>
    <w:p w14:paraId="34EC40C4" w14:textId="1F1F79C4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valida  que el formato del nombre de usuario y contraseña cumpla con:</w:t>
      </w:r>
    </w:p>
    <w:p w14:paraId="390C121B" w14:textId="6B9AA0A8" w:rsidR="003C023C" w:rsidRDefault="003C023C" w:rsidP="003C023C">
      <w:pPr>
        <w:pStyle w:val="ListParagraph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El formato para nombre de usuario, longitud máxima de 50.</w:t>
      </w:r>
      <w:r>
        <w:rPr>
          <w:lang w:val="es-ES_tradnl"/>
        </w:rPr>
        <w:tab/>
      </w:r>
    </w:p>
    <w:p w14:paraId="057BD20A" w14:textId="0E658D5D" w:rsidR="003C023C" w:rsidRDefault="003C023C" w:rsidP="003C023C">
      <w:pPr>
        <w:pStyle w:val="ListParagraph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El formato para contraseña, longitud mínimo 8 máximo 16, y soporta caracteres alfanuméricos.</w:t>
      </w:r>
    </w:p>
    <w:p w14:paraId="79B0331F" w14:textId="1F704E81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consulta que la combinación de usuario y contraseña estén registrados.</w:t>
      </w:r>
    </w:p>
    <w:p w14:paraId="63FF0F9E" w14:textId="5412C826" w:rsidR="003C023C" w:rsidRP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sistema provee acceso si se encontró el registro.  </w:t>
      </w:r>
    </w:p>
    <w:p w14:paraId="5579CC11" w14:textId="0A72C72B" w:rsidR="00115805" w:rsidRPr="003C023C" w:rsidRDefault="003021F4">
      <w:pPr>
        <w:pStyle w:val="Heading2"/>
        <w:widowControl/>
        <w:rPr>
          <w:lang w:val="es-ES_tradnl"/>
        </w:rPr>
      </w:pPr>
      <w:bookmarkStart w:id="8" w:name="_Toc322013765"/>
      <w:r w:rsidRPr="003C023C">
        <w:rPr>
          <w:lang w:val="es-ES_tradnl"/>
        </w:rPr>
        <w:t>Flujo Alternativo</w:t>
      </w:r>
      <w:bookmarkEnd w:id="8"/>
    </w:p>
    <w:p w14:paraId="3C9688FC" w14:textId="49A41CF0" w:rsidR="00115805" w:rsidRPr="003C023C" w:rsidRDefault="003C023C">
      <w:pPr>
        <w:pStyle w:val="Heading3"/>
        <w:widowControl/>
        <w:rPr>
          <w:lang w:val="es-ES_tradnl"/>
        </w:rPr>
      </w:pPr>
      <w:r>
        <w:rPr>
          <w:lang w:val="es-ES_tradnl"/>
        </w:rPr>
        <w:t xml:space="preserve"> </w:t>
      </w:r>
      <w:bookmarkStart w:id="9" w:name="_Toc322013766"/>
      <w:r>
        <w:rPr>
          <w:lang w:val="es-ES_tradnl"/>
        </w:rPr>
        <w:t>El usuario no cumple con el formato</w:t>
      </w:r>
      <w:bookmarkEnd w:id="9"/>
    </w:p>
    <w:p w14:paraId="7611F918" w14:textId="6E55A972" w:rsidR="00115805" w:rsidRDefault="003C023C" w:rsidP="009E0450">
      <w:pPr>
        <w:pStyle w:val="InfoBlue"/>
      </w:pPr>
      <w:r>
        <w:t>3.1 El sistema despliega el mensaje: “Formato de usuario invalido”</w:t>
      </w:r>
    </w:p>
    <w:p w14:paraId="675276DE" w14:textId="599ED36F" w:rsid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 xml:space="preserve">El nombre del usuario no cumple con el formato </w:t>
      </w:r>
    </w:p>
    <w:p w14:paraId="54A23B71" w14:textId="3860429E" w:rsid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>3.1 El sistema despliega el mensaje: “Formato de contraseña invalido”</w:t>
      </w:r>
    </w:p>
    <w:p w14:paraId="5FE882A9" w14:textId="75355882" w:rsidR="003C023C" w:rsidRPr="003C023C" w:rsidRDefault="003C023C" w:rsidP="003C023C">
      <w:pPr>
        <w:pStyle w:val="BodyText"/>
        <w:rPr>
          <w:lang w:val="es-ES_tradnl"/>
        </w:rPr>
      </w:pPr>
      <w:r>
        <w:rPr>
          <w:lang w:val="es-ES_tradnl"/>
        </w:rPr>
        <w:t>La contraseña no cumple con el formato</w:t>
      </w:r>
    </w:p>
    <w:p w14:paraId="30780D06" w14:textId="28BA8BBD" w:rsidR="00115805" w:rsidRPr="003C023C" w:rsidRDefault="003C023C">
      <w:pPr>
        <w:pStyle w:val="Heading3"/>
        <w:widowControl/>
        <w:rPr>
          <w:lang w:val="es-ES_tradnl"/>
        </w:rPr>
      </w:pPr>
      <w:bookmarkStart w:id="10" w:name="_Toc322013767"/>
      <w:r>
        <w:rPr>
          <w:lang w:val="es-ES_tradnl"/>
        </w:rPr>
        <w:t xml:space="preserve">Formato </w:t>
      </w:r>
      <w:r w:rsidR="00E024B7">
        <w:rPr>
          <w:lang w:val="es-ES_tradnl"/>
        </w:rPr>
        <w:t>de usuario inválido</w:t>
      </w:r>
      <w:bookmarkEnd w:id="10"/>
      <w:r w:rsidR="00E024B7">
        <w:rPr>
          <w:lang w:val="es-ES_tradnl"/>
        </w:rPr>
        <w:t xml:space="preserve"> </w:t>
      </w:r>
    </w:p>
    <w:p w14:paraId="089864CB" w14:textId="29A03009" w:rsidR="00115805" w:rsidRDefault="003C023C" w:rsidP="009E0450">
      <w:pPr>
        <w:pStyle w:val="InfoBlue"/>
      </w:pPr>
      <w:r>
        <w:t>4.1 El sistema despliega el mensaje: “La combinación de usuario y contraseña no registrados”.</w:t>
      </w:r>
    </w:p>
    <w:p w14:paraId="32DED50D" w14:textId="77777777" w:rsidR="003C023C" w:rsidRPr="003C023C" w:rsidRDefault="003C023C" w:rsidP="003C023C">
      <w:pPr>
        <w:pStyle w:val="BodyText"/>
        <w:rPr>
          <w:lang w:val="es-ES_tradnl"/>
        </w:rPr>
      </w:pPr>
    </w:p>
    <w:p w14:paraId="595F6968" w14:textId="4641CACC" w:rsidR="00115805" w:rsidRDefault="00003F3E">
      <w:pPr>
        <w:pStyle w:val="Heading1"/>
        <w:rPr>
          <w:lang w:val="es-ES_tradnl"/>
        </w:rPr>
      </w:pPr>
      <w:bookmarkStart w:id="11" w:name="_Toc322013768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</w:t>
      </w:r>
      <w:r w:rsidR="003021F4" w:rsidRPr="003C023C">
        <w:rPr>
          <w:lang w:val="es-ES_tradnl"/>
        </w:rPr>
        <w:t xml:space="preserve"> Especiales</w:t>
      </w:r>
      <w:bookmarkEnd w:id="11"/>
    </w:p>
    <w:p w14:paraId="65692328" w14:textId="0D769FDC" w:rsidR="007F54CC" w:rsidRPr="007F54CC" w:rsidRDefault="007F54CC" w:rsidP="007F54CC">
      <w:pPr>
        <w:pStyle w:val="Heading2"/>
        <w:numPr>
          <w:ilvl w:val="0"/>
          <w:numId w:val="0"/>
        </w:numPr>
      </w:pPr>
      <w:bookmarkStart w:id="12" w:name="_Toc322013769"/>
      <w:r>
        <w:t xml:space="preserve">3.1 </w:t>
      </w:r>
      <w:r>
        <w:tab/>
      </w:r>
      <w:r w:rsidRPr="007F54CC">
        <w:rPr>
          <w:lang w:val="es-ES_tradnl"/>
        </w:rPr>
        <w:t>Interfaz de Usuario</w:t>
      </w:r>
      <w:bookmarkEnd w:id="12"/>
      <w:r>
        <w:t xml:space="preserve"> </w:t>
      </w:r>
    </w:p>
    <w:p w14:paraId="63862074" w14:textId="1580392F" w:rsidR="007F54CC" w:rsidRDefault="007F54CC" w:rsidP="007F54CC">
      <w:pPr>
        <w:pStyle w:val="Heading1"/>
        <w:widowControl/>
        <w:numPr>
          <w:ilvl w:val="0"/>
          <w:numId w:val="0"/>
        </w:numPr>
        <w:ind w:left="720"/>
        <w:rPr>
          <w:lang w:val="es-ES_tradnl"/>
        </w:rPr>
      </w:pPr>
      <w:bookmarkStart w:id="13" w:name="_Toc423410253"/>
      <w:bookmarkStart w:id="14" w:name="_Toc425054512"/>
      <w:r w:rsidRPr="00B14D8E">
        <w:rPr>
          <w:noProof/>
        </w:rPr>
        <w:drawing>
          <wp:anchor distT="0" distB="0" distL="114300" distR="114300" simplePos="0" relativeHeight="251659264" behindDoc="0" locked="0" layoutInCell="1" allowOverlap="1" wp14:anchorId="159077AB" wp14:editId="731E86E1">
            <wp:simplePos x="0" y="0"/>
            <wp:positionH relativeFrom="margin">
              <wp:posOffset>1080135</wp:posOffset>
            </wp:positionH>
            <wp:positionV relativeFrom="margin">
              <wp:posOffset>5387340</wp:posOffset>
            </wp:positionV>
            <wp:extent cx="3314700" cy="2477135"/>
            <wp:effectExtent l="0" t="0" r="12700" b="12065"/>
            <wp:wrapSquare wrapText="bothSides"/>
            <wp:docPr id="1" name="Picture 1" descr="Macintosh HD:Users:SofiaTM:Desktop:Screen Shot 2016-03-07 at 11.01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fiaTM:Desktop:Screen Shot 2016-03-07 at 11.01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FA75D" w14:textId="334FBFDC" w:rsidR="007F54CC" w:rsidRDefault="007F54CC" w:rsidP="007F54CC"/>
    <w:p w14:paraId="78546F3A" w14:textId="77777777" w:rsidR="007F54CC" w:rsidRDefault="007F54CC" w:rsidP="007F54CC"/>
    <w:p w14:paraId="5A3BF91B" w14:textId="77777777" w:rsidR="007F54CC" w:rsidRDefault="007F54CC" w:rsidP="007F54CC"/>
    <w:p w14:paraId="49D07685" w14:textId="77777777" w:rsidR="007F54CC" w:rsidRDefault="007F54CC" w:rsidP="007F54CC"/>
    <w:p w14:paraId="5D5FB3DE" w14:textId="16D38D8A" w:rsidR="007F54CC" w:rsidRDefault="007F54CC" w:rsidP="007F54CC"/>
    <w:p w14:paraId="3B842689" w14:textId="61A0A7A1" w:rsidR="007F54CC" w:rsidRDefault="007F54CC" w:rsidP="007F54CC"/>
    <w:p w14:paraId="57C73C45" w14:textId="77777777" w:rsidR="007F54CC" w:rsidRDefault="007F54CC" w:rsidP="007F54CC"/>
    <w:p w14:paraId="11600F7E" w14:textId="77777777" w:rsidR="007F54CC" w:rsidRDefault="007F54CC" w:rsidP="007F54CC"/>
    <w:p w14:paraId="2D3F01E2" w14:textId="77777777" w:rsidR="007F54CC" w:rsidRDefault="007F54CC" w:rsidP="007F54CC">
      <w:bookmarkStart w:id="15" w:name="_GoBack"/>
      <w:bookmarkEnd w:id="15"/>
    </w:p>
    <w:p w14:paraId="6537FBEA" w14:textId="77777777" w:rsidR="007F54CC" w:rsidRDefault="007F54CC" w:rsidP="007F54CC"/>
    <w:p w14:paraId="2FC81E6B" w14:textId="77777777" w:rsidR="007F54CC" w:rsidRDefault="007F54CC" w:rsidP="007F54CC"/>
    <w:p w14:paraId="2B43C39E" w14:textId="77777777" w:rsidR="007F54CC" w:rsidRDefault="007F54CC" w:rsidP="007F54CC"/>
    <w:p w14:paraId="61B44895" w14:textId="77777777" w:rsidR="007F54CC" w:rsidRDefault="007F54CC" w:rsidP="007F54CC"/>
    <w:p w14:paraId="5C516135" w14:textId="77777777" w:rsidR="007F54CC" w:rsidRDefault="007F54CC" w:rsidP="007F54CC"/>
    <w:p w14:paraId="390B095E" w14:textId="77777777" w:rsidR="007F54CC" w:rsidRPr="007F54CC" w:rsidRDefault="007F54CC" w:rsidP="007F54CC"/>
    <w:p w14:paraId="75EF19E4" w14:textId="3F477DBA" w:rsidR="00115805" w:rsidRPr="00B14D8E" w:rsidRDefault="003021F4">
      <w:pPr>
        <w:pStyle w:val="Heading1"/>
        <w:widowControl/>
        <w:rPr>
          <w:lang w:val="es-ES_tradnl"/>
        </w:rPr>
      </w:pPr>
      <w:bookmarkStart w:id="16" w:name="_Toc322013770"/>
      <w:r w:rsidRPr="00B14D8E">
        <w:rPr>
          <w:lang w:val="es-ES_tradnl"/>
        </w:rPr>
        <w:lastRenderedPageBreak/>
        <w:t>Precondici</w:t>
      </w:r>
      <w:r w:rsidR="0014604E" w:rsidRPr="00B14D8E">
        <w:rPr>
          <w:lang w:val="es-ES_tradnl"/>
        </w:rPr>
        <w:t>on</w:t>
      </w:r>
      <w:r w:rsidRPr="00B14D8E">
        <w:rPr>
          <w:lang w:val="es-ES_tradnl"/>
        </w:rPr>
        <w:t>e</w:t>
      </w:r>
      <w:r w:rsidR="0014604E" w:rsidRPr="00B14D8E">
        <w:rPr>
          <w:lang w:val="es-ES_tradnl"/>
        </w:rPr>
        <w:t>s</w:t>
      </w:r>
      <w:bookmarkEnd w:id="13"/>
      <w:bookmarkEnd w:id="14"/>
      <w:bookmarkEnd w:id="16"/>
    </w:p>
    <w:p w14:paraId="40C244A7" w14:textId="2CB6088F" w:rsidR="00115805" w:rsidRPr="004D6DA7" w:rsidRDefault="004D6DA7">
      <w:pPr>
        <w:pStyle w:val="Heading2"/>
        <w:widowControl/>
        <w:rPr>
          <w:lang w:val="es-ES_tradnl"/>
        </w:rPr>
      </w:pPr>
      <w:bookmarkStart w:id="17" w:name="_Toc423410254"/>
      <w:bookmarkStart w:id="18" w:name="_Toc425054513"/>
      <w:bookmarkStart w:id="19" w:name="_Toc322013771"/>
      <w:r w:rsidRPr="004D6DA7">
        <w:rPr>
          <w:lang w:val="es-ES_tradnl"/>
        </w:rPr>
        <w:t>Precondición</w:t>
      </w:r>
      <w:r w:rsidR="0014604E" w:rsidRPr="004D6DA7">
        <w:rPr>
          <w:lang w:val="es-ES_tradnl"/>
        </w:rPr>
        <w:t xml:space="preserve"> </w:t>
      </w:r>
      <w:bookmarkEnd w:id="17"/>
      <w:bookmarkEnd w:id="18"/>
      <w:r w:rsidRPr="004D6DA7">
        <w:rPr>
          <w:lang w:val="es-ES_tradnl"/>
        </w:rPr>
        <w:t>Uno</w:t>
      </w:r>
      <w:bookmarkEnd w:id="19"/>
    </w:p>
    <w:p w14:paraId="2B19479E" w14:textId="5469521A" w:rsidR="004D6DA7" w:rsidRDefault="004D6DA7" w:rsidP="004D6DA7">
      <w:pPr>
        <w:ind w:left="720"/>
        <w:rPr>
          <w:lang w:val="es-ES_tradnl"/>
        </w:rPr>
      </w:pPr>
      <w:r w:rsidRPr="004D6DA7">
        <w:rPr>
          <w:lang w:val="es-ES_tradnl"/>
        </w:rPr>
        <w:t>El usuario debe de tener una cuenta con la cua</w:t>
      </w:r>
      <w:r w:rsidR="005E2FAE">
        <w:rPr>
          <w:lang w:val="es-ES_tradnl"/>
        </w:rPr>
        <w:t>l podrá acceder a la aplicación</w:t>
      </w:r>
      <w:r>
        <w:rPr>
          <w:lang w:val="es-ES_tradnl"/>
        </w:rPr>
        <w:t>.</w:t>
      </w:r>
    </w:p>
    <w:p w14:paraId="2E46BA6E" w14:textId="2BCBFE43" w:rsidR="001F5887" w:rsidRDefault="001F5887" w:rsidP="001F5887">
      <w:pPr>
        <w:pStyle w:val="Heading2"/>
        <w:rPr>
          <w:lang w:val="es-ES_tradnl"/>
        </w:rPr>
      </w:pPr>
      <w:bookmarkStart w:id="20" w:name="_Toc322013772"/>
      <w:r>
        <w:rPr>
          <w:lang w:val="es-ES_tradnl"/>
        </w:rPr>
        <w:t>Precondición Dos</w:t>
      </w:r>
      <w:bookmarkEnd w:id="20"/>
    </w:p>
    <w:p w14:paraId="6A6ADCEF" w14:textId="636CF4EB" w:rsidR="001F5887" w:rsidRPr="004D6DA7" w:rsidRDefault="001F5887" w:rsidP="001F5887">
      <w:pPr>
        <w:ind w:left="720"/>
        <w:rPr>
          <w:lang w:val="es-ES_tradnl"/>
        </w:rPr>
      </w:pPr>
      <w:r>
        <w:rPr>
          <w:lang w:val="es-ES_tradnl"/>
        </w:rPr>
        <w:t xml:space="preserve">El sistema no este inicializado. </w:t>
      </w:r>
    </w:p>
    <w:p w14:paraId="77D09B19" w14:textId="77DA4272" w:rsidR="00115805" w:rsidRPr="00903197" w:rsidRDefault="003021F4">
      <w:pPr>
        <w:pStyle w:val="Heading1"/>
        <w:widowControl/>
        <w:rPr>
          <w:lang w:val="es-ES_tradnl"/>
        </w:rPr>
      </w:pPr>
      <w:bookmarkStart w:id="21" w:name="_Toc423410255"/>
      <w:bookmarkStart w:id="22" w:name="_Toc425054514"/>
      <w:bookmarkStart w:id="23" w:name="_Toc322013773"/>
      <w:r w:rsidRPr="00903197">
        <w:rPr>
          <w:lang w:val="es-ES_tradnl"/>
        </w:rPr>
        <w:t>Post</w:t>
      </w:r>
      <w:r w:rsidR="00903197">
        <w:rPr>
          <w:lang w:val="es-ES_tradnl"/>
        </w:rPr>
        <w:t xml:space="preserve"> C</w:t>
      </w:r>
      <w:r w:rsidRPr="00903197">
        <w:rPr>
          <w:lang w:val="es-ES_tradnl"/>
        </w:rPr>
        <w:t>ondic</w:t>
      </w:r>
      <w:r w:rsidR="0014604E" w:rsidRPr="00903197">
        <w:rPr>
          <w:lang w:val="es-ES_tradnl"/>
        </w:rPr>
        <w:t>ion</w:t>
      </w:r>
      <w:r w:rsidRPr="00903197">
        <w:rPr>
          <w:lang w:val="es-ES_tradnl"/>
        </w:rPr>
        <w:t>e</w:t>
      </w:r>
      <w:r w:rsidR="0014604E" w:rsidRPr="00903197">
        <w:rPr>
          <w:lang w:val="es-ES_tradnl"/>
        </w:rPr>
        <w:t>s</w:t>
      </w:r>
      <w:bookmarkEnd w:id="21"/>
      <w:bookmarkEnd w:id="22"/>
      <w:bookmarkEnd w:id="23"/>
    </w:p>
    <w:p w14:paraId="256F8779" w14:textId="6570875A" w:rsidR="00115805" w:rsidRDefault="00903197">
      <w:pPr>
        <w:pStyle w:val="Heading2"/>
        <w:widowControl/>
        <w:rPr>
          <w:lang w:val="es-ES_tradnl"/>
        </w:rPr>
      </w:pPr>
      <w:bookmarkStart w:id="24" w:name="_Toc322013774"/>
      <w:r>
        <w:rPr>
          <w:lang w:val="es-ES_tradnl"/>
        </w:rPr>
        <w:t>Post Condición Uno</w:t>
      </w:r>
      <w:bookmarkEnd w:id="24"/>
    </w:p>
    <w:p w14:paraId="260358DA" w14:textId="2A3FE463" w:rsidR="00903197" w:rsidRPr="00903197" w:rsidRDefault="001F5887" w:rsidP="001F5887">
      <w:pPr>
        <w:ind w:left="720"/>
        <w:rPr>
          <w:lang w:val="es-ES_tradnl"/>
        </w:rPr>
      </w:pPr>
      <w:r>
        <w:rPr>
          <w:lang w:val="es-ES_tradnl"/>
        </w:rPr>
        <w:t>Inicializa el sistema.</w:t>
      </w:r>
    </w:p>
    <w:p w14:paraId="42AD03B9" w14:textId="56BAAE67" w:rsidR="00115805" w:rsidRPr="003C023C" w:rsidRDefault="003021F4">
      <w:pPr>
        <w:pStyle w:val="Heading1"/>
        <w:rPr>
          <w:lang w:val="es-ES_tradnl"/>
        </w:rPr>
      </w:pPr>
      <w:bookmarkStart w:id="25" w:name="_Toc322013775"/>
      <w:r w:rsidRPr="003C023C">
        <w:rPr>
          <w:lang w:val="es-ES_tradnl"/>
        </w:rPr>
        <w:t>Puntos de Extensión</w:t>
      </w:r>
      <w:bookmarkEnd w:id="25"/>
    </w:p>
    <w:p w14:paraId="73C8E545" w14:textId="708C701E" w:rsidR="00EC7302" w:rsidRDefault="00616308" w:rsidP="00616308">
      <w:pPr>
        <w:pStyle w:val="Heading2"/>
        <w:numPr>
          <w:ilvl w:val="0"/>
          <w:numId w:val="0"/>
        </w:numPr>
        <w:ind w:left="720"/>
        <w:rPr>
          <w:b w:val="0"/>
          <w:lang w:val="es-ES_tradnl"/>
        </w:rPr>
      </w:pPr>
      <w:bookmarkStart w:id="26" w:name="_Toc322013776"/>
      <w:r>
        <w:rPr>
          <w:b w:val="0"/>
          <w:lang w:val="es-ES_tradnl"/>
        </w:rPr>
        <w:t>Los puntos de extensión se identificarán en la Fase de Elaboración.</w:t>
      </w:r>
      <w:bookmarkEnd w:id="26"/>
      <w:r>
        <w:rPr>
          <w:b w:val="0"/>
          <w:lang w:val="es-ES_tradnl"/>
        </w:rPr>
        <w:t xml:space="preserve"> </w:t>
      </w:r>
    </w:p>
    <w:p w14:paraId="0E1667D7" w14:textId="77777777" w:rsidR="00B14D8E" w:rsidRPr="00B14D8E" w:rsidRDefault="00B14D8E" w:rsidP="00B14D8E"/>
    <w:p w14:paraId="0094AD08" w14:textId="77777777" w:rsidR="00B14D8E" w:rsidRDefault="00B14D8E" w:rsidP="00B14D8E"/>
    <w:p w14:paraId="62BEBABC" w14:textId="77777777" w:rsidR="00B14D8E" w:rsidRDefault="00B14D8E" w:rsidP="00B14D8E"/>
    <w:p w14:paraId="4A0EAC4B" w14:textId="77777777" w:rsidR="00B14D8E" w:rsidRDefault="00B14D8E" w:rsidP="00B14D8E"/>
    <w:p w14:paraId="036A0607" w14:textId="77733030" w:rsidR="00B14D8E" w:rsidRPr="00B14D8E" w:rsidRDefault="00B14D8E" w:rsidP="007F54CC">
      <w:pPr>
        <w:pStyle w:val="Heading1"/>
        <w:numPr>
          <w:ilvl w:val="0"/>
          <w:numId w:val="0"/>
        </w:numPr>
        <w:ind w:left="720"/>
      </w:pPr>
    </w:p>
    <w:sectPr w:rsidR="00B14D8E" w:rsidRPr="00B14D8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B3D41" w14:textId="77777777" w:rsidR="005F4BBE" w:rsidRDefault="005F4BBE">
      <w:pPr>
        <w:spacing w:line="240" w:lineRule="auto"/>
      </w:pPr>
      <w:r>
        <w:separator/>
      </w:r>
    </w:p>
  </w:endnote>
  <w:endnote w:type="continuationSeparator" w:id="0">
    <w:p w14:paraId="752B5126" w14:textId="77777777" w:rsidR="005F4BBE" w:rsidRDefault="005F4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4BBE" w:rsidRPr="00A46218" w14:paraId="661D3D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C50AB" w14:textId="77777777" w:rsidR="005F4BBE" w:rsidRPr="00A46218" w:rsidRDefault="005F4BBE">
          <w:pPr>
            <w:ind w:right="360"/>
            <w:rPr>
              <w:sz w:val="24"/>
              <w:lang w:val="es-ES_tradnl"/>
            </w:rPr>
          </w:pPr>
          <w:r w:rsidRPr="00A46218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1F8E15" w14:textId="77777777" w:rsidR="005F4BBE" w:rsidRPr="00A46218" w:rsidRDefault="005F4BBE" w:rsidP="00A46218">
          <w:pPr>
            <w:jc w:val="center"/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>symbol 211 \f "Symbol" \s 10</w:instrText>
          </w:r>
          <w:r w:rsidRPr="00A46218">
            <w:rPr>
              <w:lang w:val="es-ES_tradnl"/>
            </w:rPr>
            <w:fldChar w:fldCharType="separate"/>
          </w:r>
          <w:r w:rsidRPr="00A46218">
            <w:rPr>
              <w:rFonts w:ascii="Symbol" w:hAnsi="Symbol"/>
              <w:lang w:val="es-ES_tradnl"/>
            </w:rPr>
            <w:t>Ó</w:t>
          </w:r>
          <w:r w:rsidRPr="00A46218">
            <w:rPr>
              <w:lang w:val="es-ES_tradnl"/>
            </w:rPr>
            <w:fldChar w:fldCharType="end"/>
          </w:r>
          <w:proofErr w:type="spellStart"/>
          <w:r>
            <w:rPr>
              <w:lang w:val="es-ES_tradnl"/>
            </w:rPr>
            <w:t>Easy</w:t>
          </w:r>
          <w:proofErr w:type="spellEnd"/>
          <w:r>
            <w:rPr>
              <w:lang w:val="es-ES_tradnl"/>
            </w:rPr>
            <w:t xml:space="preserve"> Money</w:t>
          </w:r>
          <w:r w:rsidRPr="00A46218">
            <w:rPr>
              <w:lang w:val="es-ES_tradnl"/>
            </w:rPr>
            <w:t xml:space="preserve">, </w:t>
          </w: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 DATE \@ "yyyy" </w:instrText>
          </w:r>
          <w:r w:rsidRPr="00A46218">
            <w:rPr>
              <w:lang w:val="es-ES_tradnl"/>
            </w:rPr>
            <w:fldChar w:fldCharType="separate"/>
          </w:r>
          <w:r w:rsidR="0040443C">
            <w:rPr>
              <w:noProof/>
              <w:lang w:val="es-ES_tradnl"/>
            </w:rPr>
            <w:t>2016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9A8CEE" w14:textId="77777777" w:rsidR="005F4BBE" w:rsidRPr="00A46218" w:rsidRDefault="005F4BBE" w:rsidP="00A46218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Página</w:t>
          </w:r>
          <w:r w:rsidRPr="00A46218">
            <w:rPr>
              <w:lang w:val="es-ES_tradnl"/>
            </w:rPr>
            <w:t xml:space="preserve"> </w:t>
          </w:r>
          <w:r w:rsidRPr="00A46218">
            <w:rPr>
              <w:rStyle w:val="PageNumber"/>
              <w:lang w:val="es-ES_tradnl"/>
            </w:rPr>
            <w:fldChar w:fldCharType="begin"/>
          </w:r>
          <w:r w:rsidRPr="00A46218">
            <w:rPr>
              <w:rStyle w:val="PageNumber"/>
              <w:lang w:val="es-ES_tradnl"/>
            </w:rPr>
            <w:instrText xml:space="preserve">page </w:instrText>
          </w:r>
          <w:r w:rsidRPr="00A46218">
            <w:rPr>
              <w:rStyle w:val="PageNumber"/>
              <w:lang w:val="es-ES_tradnl"/>
            </w:rPr>
            <w:fldChar w:fldCharType="separate"/>
          </w:r>
          <w:r w:rsidR="00E90994">
            <w:rPr>
              <w:rStyle w:val="PageNumber"/>
              <w:noProof/>
              <w:lang w:val="es-ES_tradnl"/>
            </w:rPr>
            <w:t>5</w:t>
          </w:r>
          <w:r w:rsidRPr="00A46218">
            <w:rPr>
              <w:rStyle w:val="PageNumber"/>
              <w:lang w:val="es-ES_tradnl"/>
            </w:rPr>
            <w:fldChar w:fldCharType="end"/>
          </w:r>
        </w:p>
      </w:tc>
    </w:tr>
  </w:tbl>
  <w:p w14:paraId="0ABA5890" w14:textId="77777777" w:rsidR="005F4BBE" w:rsidRDefault="005F4B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881E" w14:textId="77777777" w:rsidR="005F4BBE" w:rsidRDefault="005F4BBE">
      <w:pPr>
        <w:spacing w:line="240" w:lineRule="auto"/>
      </w:pPr>
      <w:r>
        <w:separator/>
      </w:r>
    </w:p>
  </w:footnote>
  <w:footnote w:type="continuationSeparator" w:id="0">
    <w:p w14:paraId="645B8836" w14:textId="77777777" w:rsidR="005F4BBE" w:rsidRDefault="005F4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9449" w14:textId="77777777" w:rsidR="005F4BBE" w:rsidRDefault="005F4BBE">
    <w:pPr>
      <w:rPr>
        <w:sz w:val="24"/>
      </w:rPr>
    </w:pPr>
  </w:p>
  <w:p w14:paraId="129D702A" w14:textId="77777777" w:rsidR="005F4BBE" w:rsidRDefault="005F4BBE">
    <w:pPr>
      <w:pBdr>
        <w:top w:val="single" w:sz="6" w:space="1" w:color="auto"/>
      </w:pBdr>
      <w:rPr>
        <w:sz w:val="24"/>
      </w:rPr>
    </w:pPr>
  </w:p>
  <w:p w14:paraId="3CE4C536" w14:textId="77777777" w:rsidR="005F4BBE" w:rsidRDefault="005F4B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2F6E8D2C" w14:textId="77777777" w:rsidR="005F4BBE" w:rsidRDefault="005F4BBE">
    <w:pPr>
      <w:pBdr>
        <w:bottom w:val="single" w:sz="6" w:space="1" w:color="auto"/>
      </w:pBdr>
      <w:jc w:val="right"/>
      <w:rPr>
        <w:sz w:val="24"/>
      </w:rPr>
    </w:pPr>
  </w:p>
  <w:p w14:paraId="3F2AA1AF" w14:textId="77777777" w:rsidR="005F4BBE" w:rsidRDefault="005F4B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4BBE" w:rsidRPr="00A46218" w14:paraId="401E0718" w14:textId="77777777">
      <w:tc>
        <w:tcPr>
          <w:tcW w:w="6379" w:type="dxa"/>
        </w:tcPr>
        <w:p w14:paraId="7350FCE1" w14:textId="77777777" w:rsidR="005F4BBE" w:rsidRPr="00A46218" w:rsidRDefault="005F4BBE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50230FD" w14:textId="77777777" w:rsidR="005F4BBE" w:rsidRPr="00A46218" w:rsidRDefault="005F4BBE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A46218">
            <w:rPr>
              <w:lang w:val="es-ES_tradnl"/>
            </w:rPr>
            <w:t xml:space="preserve">  Versión</w:t>
          </w:r>
          <w:r>
            <w:rPr>
              <w:lang w:val="es-ES_tradnl"/>
            </w:rPr>
            <w:t>:           1.0</w:t>
          </w:r>
        </w:p>
      </w:tc>
    </w:tr>
    <w:tr w:rsidR="005F4BBE" w:rsidRPr="00A46218" w14:paraId="28C78581" w14:textId="77777777">
      <w:tc>
        <w:tcPr>
          <w:tcW w:w="6379" w:type="dxa"/>
        </w:tcPr>
        <w:p w14:paraId="5B02EB80" w14:textId="6A7BF469" w:rsidR="005F4BBE" w:rsidRPr="00A46218" w:rsidRDefault="005F4BBE" w:rsidP="00573B3D">
          <w:pPr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title  \* Mergeformat </w:instrText>
          </w:r>
          <w:r w:rsidRPr="00A46218">
            <w:rPr>
              <w:lang w:val="es-ES_tradnl"/>
            </w:rPr>
            <w:fldChar w:fldCharType="separate"/>
          </w:r>
          <w:r>
            <w:rPr>
              <w:lang w:val="es-ES_tradnl"/>
            </w:rPr>
            <w:t>Especificación de Casos de Uso</w:t>
          </w:r>
          <w:r w:rsidRPr="00A46218">
            <w:rPr>
              <w:lang w:val="es-ES_tradnl"/>
            </w:rPr>
            <w:t xml:space="preserve">: </w:t>
          </w:r>
          <w:r w:rsidR="00573B3D">
            <w:rPr>
              <w:lang w:val="es-ES_tradnl"/>
            </w:rPr>
            <w:t>Iniciar sesión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14:paraId="1A1167CB" w14:textId="77777777" w:rsidR="005F4BBE" w:rsidRPr="00A46218" w:rsidRDefault="005F4BBE" w:rsidP="00A46218">
          <w:pPr>
            <w:rPr>
              <w:lang w:val="es-ES_tradnl"/>
            </w:rPr>
          </w:pPr>
          <w:r>
            <w:rPr>
              <w:lang w:val="es-ES_tradnl"/>
            </w:rPr>
            <w:t xml:space="preserve">  Fecha:  06</w:t>
          </w:r>
          <w:r w:rsidRPr="00A46218">
            <w:rPr>
              <w:lang w:val="es-ES_tradnl"/>
            </w:rPr>
            <w:t>/</w:t>
          </w:r>
          <w:r>
            <w:rPr>
              <w:lang w:val="es-ES_tradnl"/>
            </w:rPr>
            <w:t>Mar/16</w:t>
          </w:r>
        </w:p>
      </w:tc>
    </w:tr>
    <w:tr w:rsidR="005F4BBE" w:rsidRPr="00A46218" w14:paraId="45BF1984" w14:textId="77777777">
      <w:tc>
        <w:tcPr>
          <w:tcW w:w="9558" w:type="dxa"/>
          <w:gridSpan w:val="2"/>
        </w:tcPr>
        <w:p w14:paraId="09596688" w14:textId="4947E5FA" w:rsidR="005F4BBE" w:rsidRPr="00A46218" w:rsidRDefault="005F4BBE">
          <w:pPr>
            <w:rPr>
              <w:lang w:val="es-ES_tradnl"/>
            </w:rPr>
          </w:pPr>
          <w:proofErr w:type="spellStart"/>
          <w:r>
            <w:rPr>
              <w:lang w:val="es-ES_tradnl"/>
            </w:rPr>
            <w:t>Rup_uscpec</w:t>
          </w:r>
          <w:proofErr w:type="spellEnd"/>
        </w:p>
      </w:tc>
    </w:tr>
  </w:tbl>
  <w:p w14:paraId="4F42B9F0" w14:textId="77777777" w:rsidR="005F4BBE" w:rsidRDefault="005F4B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7622BD"/>
    <w:multiLevelType w:val="multilevel"/>
    <w:tmpl w:val="D1A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0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02"/>
    <w:rsid w:val="00003F3E"/>
    <w:rsid w:val="00115805"/>
    <w:rsid w:val="0014604E"/>
    <w:rsid w:val="001F5887"/>
    <w:rsid w:val="00237B4F"/>
    <w:rsid w:val="00294256"/>
    <w:rsid w:val="003021F4"/>
    <w:rsid w:val="003C023C"/>
    <w:rsid w:val="0040443C"/>
    <w:rsid w:val="004A4216"/>
    <w:rsid w:val="004D6DA7"/>
    <w:rsid w:val="00502043"/>
    <w:rsid w:val="00573B3D"/>
    <w:rsid w:val="005E2FAE"/>
    <w:rsid w:val="005F4BBE"/>
    <w:rsid w:val="00616308"/>
    <w:rsid w:val="007F54CC"/>
    <w:rsid w:val="00903197"/>
    <w:rsid w:val="009E0450"/>
    <w:rsid w:val="00A46218"/>
    <w:rsid w:val="00B14D8E"/>
    <w:rsid w:val="00C82F95"/>
    <w:rsid w:val="00E024B7"/>
    <w:rsid w:val="00E90994"/>
    <w:rsid w:val="00E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78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\Users\RubenGuillermo\Desktop\rup_ucspec.dot</Template>
  <TotalTime>5</TotalTime>
  <Pages>5</Pages>
  <Words>418</Words>
  <Characters>2387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Sofia Terrazas</cp:lastModifiedBy>
  <cp:revision>8</cp:revision>
  <cp:lastPrinted>1901-01-01T07:04:20Z</cp:lastPrinted>
  <dcterms:created xsi:type="dcterms:W3CDTF">2016-04-11T23:03:00Z</dcterms:created>
  <dcterms:modified xsi:type="dcterms:W3CDTF">2016-04-11T23:07:00Z</dcterms:modified>
</cp:coreProperties>
</file>